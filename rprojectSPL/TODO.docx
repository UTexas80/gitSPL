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odolist"/>
        <w:tblW w:w="4995" w:type="pct"/>
        <w:tblInd w:w="5" w:type="dxa"/>
        <w:tblLayout w:type="fixed"/>
        <w:tblLook w:val="04A0" w:firstRow="1" w:lastRow="0" w:firstColumn="1" w:lastColumn="0" w:noHBand="0" w:noVBand="1"/>
        <w:tblDescription w:val="Table displaying Priority, Due Date, What, Who, In Progress and Done"/>
      </w:tblPr>
      <w:tblGrid>
        <w:gridCol w:w="1255"/>
        <w:gridCol w:w="1260"/>
        <w:gridCol w:w="3240"/>
        <w:gridCol w:w="1800"/>
        <w:gridCol w:w="1350"/>
        <w:gridCol w:w="1021"/>
      </w:tblGrid>
      <w:tr w:rsidR="000E1932" w14:paraId="3754EAEE" w14:textId="77777777" w:rsidTr="000B1256">
        <w:trPr>
          <w:cnfStyle w:val="100000000000" w:firstRow="1" w:lastRow="0" w:firstColumn="0" w:lastColumn="0" w:oddVBand="0" w:evenVBand="0" w:oddHBand="0" w:evenHBand="0" w:firstRowFirstColumn="0" w:firstRowLastColumn="0" w:lastRowFirstColumn="0" w:lastRowLastColumn="0"/>
        </w:trPr>
        <w:sdt>
          <w:sdtPr>
            <w:alias w:val="Priority:"/>
            <w:tag w:val="Priority:"/>
            <w:id w:val="675850577"/>
            <w:placeholder>
              <w:docPart w:val="18B690B534364791A1DD256E7F065731"/>
            </w:placeholder>
            <w:temporary/>
            <w:showingPlcHdr/>
            <w15:appearance w15:val="hidden"/>
          </w:sdtPr>
          <w:sdtEndPr/>
          <w:sdtContent>
            <w:tc>
              <w:tcPr>
                <w:tcW w:w="1255" w:type="dxa"/>
              </w:tcPr>
              <w:p w14:paraId="31EB9235" w14:textId="77777777" w:rsidR="000E1932" w:rsidRDefault="00276C92">
                <w:r>
                  <w:t>Priority</w:t>
                </w:r>
              </w:p>
            </w:tc>
          </w:sdtContent>
        </w:sdt>
        <w:tc>
          <w:tcPr>
            <w:tcW w:w="1260" w:type="dxa"/>
          </w:tcPr>
          <w:p w14:paraId="3554D086" w14:textId="77777777" w:rsidR="000E1932" w:rsidRDefault="007271FB" w:rsidP="00276C92">
            <w:sdt>
              <w:sdtPr>
                <w:alias w:val="Due Date:"/>
                <w:tag w:val="Due Date:"/>
                <w:id w:val="1652323756"/>
                <w:placeholder>
                  <w:docPart w:val="5B6B15CB1D764C2EBC120372797F342A"/>
                </w:placeholder>
                <w:temporary/>
                <w:showingPlcHdr/>
                <w15:appearance w15:val="hidden"/>
              </w:sdtPr>
              <w:sdtEndPr/>
              <w:sdtContent>
                <w:r w:rsidR="00276C92">
                  <w:t>Due Date</w:t>
                </w:r>
              </w:sdtContent>
            </w:sdt>
          </w:p>
        </w:tc>
        <w:tc>
          <w:tcPr>
            <w:tcW w:w="3240" w:type="dxa"/>
          </w:tcPr>
          <w:p w14:paraId="11D07348" w14:textId="77777777" w:rsidR="000E1932" w:rsidRDefault="007271FB" w:rsidP="00276C92">
            <w:sdt>
              <w:sdtPr>
                <w:alias w:val="What:"/>
                <w:tag w:val="What:"/>
                <w:id w:val="1670133995"/>
                <w:placeholder>
                  <w:docPart w:val="66DD10D69DA0422C930512B9F1655DDD"/>
                </w:placeholder>
                <w:temporary/>
                <w:showingPlcHdr/>
                <w15:appearance w15:val="hidden"/>
              </w:sdtPr>
              <w:sdtEndPr/>
              <w:sdtContent>
                <w:r w:rsidR="00276C92">
                  <w:t>What</w:t>
                </w:r>
              </w:sdtContent>
            </w:sdt>
          </w:p>
        </w:tc>
        <w:tc>
          <w:tcPr>
            <w:tcW w:w="1800" w:type="dxa"/>
          </w:tcPr>
          <w:p w14:paraId="04E35964" w14:textId="77777777" w:rsidR="000E1932" w:rsidRDefault="007271FB" w:rsidP="00276C92">
            <w:sdt>
              <w:sdtPr>
                <w:alias w:val="Who:"/>
                <w:tag w:val="Who:"/>
                <w:id w:val="1951122141"/>
                <w:placeholder>
                  <w:docPart w:val="E4DE870E092442E28B7CFBA736001B8F"/>
                </w:placeholder>
                <w:temporary/>
                <w:showingPlcHdr/>
                <w15:appearance w15:val="hidden"/>
              </w:sdtPr>
              <w:sdtEndPr/>
              <w:sdtContent>
                <w:r w:rsidR="00276C92">
                  <w:t>Who</w:t>
                </w:r>
              </w:sdtContent>
            </w:sdt>
          </w:p>
        </w:tc>
        <w:tc>
          <w:tcPr>
            <w:tcW w:w="1350" w:type="dxa"/>
          </w:tcPr>
          <w:p w14:paraId="20E908B4" w14:textId="77777777" w:rsidR="000E1932" w:rsidRDefault="007271FB" w:rsidP="00276C92">
            <w:sdt>
              <w:sdtPr>
                <w:alias w:val="In Progress:"/>
                <w:tag w:val="In Progress:"/>
                <w:id w:val="-1032879911"/>
                <w:placeholder>
                  <w:docPart w:val="2E2E5A5F3D334E7586577FBDAF399CD5"/>
                </w:placeholder>
                <w:temporary/>
                <w:showingPlcHdr/>
                <w15:appearance w15:val="hidden"/>
              </w:sdtPr>
              <w:sdtEndPr/>
              <w:sdtContent>
                <w:r w:rsidR="00276C92">
                  <w:t>In Progress</w:t>
                </w:r>
              </w:sdtContent>
            </w:sdt>
          </w:p>
        </w:tc>
        <w:tc>
          <w:tcPr>
            <w:tcW w:w="1021" w:type="dxa"/>
          </w:tcPr>
          <w:p w14:paraId="26FF9DC9" w14:textId="77777777" w:rsidR="000E1932" w:rsidRDefault="007271FB" w:rsidP="00276C92">
            <w:sdt>
              <w:sdtPr>
                <w:alias w:val="Done:"/>
                <w:tag w:val="Done:"/>
                <w:id w:val="-555850963"/>
                <w:placeholder>
                  <w:docPart w:val="23010795D60042A2A8D108AF4A928E23"/>
                </w:placeholder>
                <w:temporary/>
                <w:showingPlcHdr/>
                <w15:appearance w15:val="hidden"/>
              </w:sdtPr>
              <w:sdtEndPr/>
              <w:sdtContent>
                <w:r w:rsidR="00276C92">
                  <w:t>Done</w:t>
                </w:r>
              </w:sdtContent>
            </w:sdt>
          </w:p>
        </w:tc>
      </w:tr>
      <w:tr w:rsidR="00D37A3D" w14:paraId="10BF85FC" w14:textId="77777777" w:rsidTr="000B1256">
        <w:sdt>
          <w:sdtPr>
            <w:alias w:val="Priority:"/>
            <w:tag w:val="Priority:"/>
            <w:id w:val="513424060"/>
            <w:placeholder>
              <w:docPart w:val="8FAA0441B5804BD4B0B581A7C695301B"/>
            </w:placeholder>
            <w:temporary/>
            <w:showingPlcHdr/>
            <w15:appearance w15:val="hidden"/>
          </w:sdtPr>
          <w:sdtEndPr/>
          <w:sdtContent>
            <w:tc>
              <w:tcPr>
                <w:tcW w:w="1255" w:type="dxa"/>
              </w:tcPr>
              <w:p w14:paraId="4FC58E2B" w14:textId="77777777" w:rsidR="00D37A3D" w:rsidRDefault="00D37A3D" w:rsidP="00D37A3D">
                <w:r>
                  <w:t>Priority</w:t>
                </w:r>
              </w:p>
            </w:tc>
          </w:sdtContent>
        </w:sdt>
        <w:tc>
          <w:tcPr>
            <w:tcW w:w="1260" w:type="dxa"/>
          </w:tcPr>
          <w:p w14:paraId="68EBDC10" w14:textId="77777777" w:rsidR="00D37A3D" w:rsidRDefault="007271FB" w:rsidP="00D37A3D">
            <w:sdt>
              <w:sdtPr>
                <w:alias w:val="Due Date:"/>
                <w:tag w:val="Due Date:"/>
                <w:id w:val="-1744479837"/>
                <w:placeholder>
                  <w:docPart w:val="C38CACDA48FA46FFBFC2335BC0028988"/>
                </w:placeholder>
                <w:temporary/>
                <w:showingPlcHdr/>
                <w15:appearance w15:val="hidden"/>
              </w:sdtPr>
              <w:sdtEndPr/>
              <w:sdtContent>
                <w:r w:rsidR="00D37A3D">
                  <w:t>Due Date</w:t>
                </w:r>
              </w:sdtContent>
            </w:sdt>
          </w:p>
        </w:tc>
        <w:tc>
          <w:tcPr>
            <w:tcW w:w="3240" w:type="dxa"/>
          </w:tcPr>
          <w:p w14:paraId="3B6646DA" w14:textId="03EA1B10" w:rsidR="00D37A3D" w:rsidRDefault="007271FB" w:rsidP="0085462E">
            <w:r>
              <w:t>Access foreign exchanges.</w:t>
            </w:r>
            <w:bookmarkStart w:id="0" w:name="_GoBack"/>
            <w:bookmarkEnd w:id="0"/>
          </w:p>
        </w:tc>
        <w:tc>
          <w:tcPr>
            <w:tcW w:w="1800" w:type="dxa"/>
          </w:tcPr>
          <w:p w14:paraId="5DB8E865" w14:textId="6502F0C4" w:rsidR="00D37A3D" w:rsidRDefault="0085462E" w:rsidP="0085462E">
            <w:r>
              <w:t>me</w:t>
            </w:r>
          </w:p>
        </w:tc>
        <w:tc>
          <w:tcPr>
            <w:tcW w:w="1350" w:type="dxa"/>
          </w:tcPr>
          <w:p w14:paraId="19B8444F" w14:textId="4485FCDA" w:rsidR="00D37A3D" w:rsidRDefault="00D37A3D" w:rsidP="00D153A2"/>
        </w:tc>
        <w:tc>
          <w:tcPr>
            <w:tcW w:w="1021" w:type="dxa"/>
          </w:tcPr>
          <w:p w14:paraId="4D214777" w14:textId="77777777" w:rsidR="00D37A3D" w:rsidRDefault="007271FB" w:rsidP="00D37A3D">
            <w:sdt>
              <w:sdtPr>
                <w:alias w:val="Done:"/>
                <w:tag w:val="Done:"/>
                <w:id w:val="854846314"/>
                <w:placeholder>
                  <w:docPart w:val="A21155C1430A4845986049C4AA144079"/>
                </w:placeholder>
                <w:temporary/>
                <w:showingPlcHdr/>
                <w15:appearance w15:val="hidden"/>
              </w:sdtPr>
              <w:sdtEndPr/>
              <w:sdtContent>
                <w:r w:rsidR="00D37A3D">
                  <w:t>Done</w:t>
                </w:r>
              </w:sdtContent>
            </w:sdt>
          </w:p>
        </w:tc>
      </w:tr>
      <w:tr w:rsidR="00D37A3D" w14:paraId="5A10059A" w14:textId="77777777" w:rsidTr="000B1256">
        <w:sdt>
          <w:sdtPr>
            <w:alias w:val="Priority:"/>
            <w:tag w:val="Priority:"/>
            <w:id w:val="-724305443"/>
            <w:placeholder>
              <w:docPart w:val="F426BCA2DBA34E20BE3513CA3DF66D60"/>
            </w:placeholder>
            <w:temporary/>
            <w:showingPlcHdr/>
            <w15:appearance w15:val="hidden"/>
          </w:sdtPr>
          <w:sdtEndPr/>
          <w:sdtContent>
            <w:tc>
              <w:tcPr>
                <w:tcW w:w="1255" w:type="dxa"/>
              </w:tcPr>
              <w:p w14:paraId="1E83E1A7" w14:textId="77777777" w:rsidR="00D37A3D" w:rsidRDefault="00D37A3D" w:rsidP="00D37A3D">
                <w:r>
                  <w:t>Priority</w:t>
                </w:r>
              </w:p>
            </w:tc>
          </w:sdtContent>
        </w:sdt>
        <w:tc>
          <w:tcPr>
            <w:tcW w:w="1260" w:type="dxa"/>
          </w:tcPr>
          <w:p w14:paraId="4474739F" w14:textId="77777777" w:rsidR="00D37A3D" w:rsidRDefault="007271FB" w:rsidP="00D37A3D">
            <w:sdt>
              <w:sdtPr>
                <w:alias w:val="Due Date:"/>
                <w:tag w:val="Due Date:"/>
                <w:id w:val="1868787899"/>
                <w:placeholder>
                  <w:docPart w:val="EB2D8ED9EA9543EFA9A7C45CF9103BFA"/>
                </w:placeholder>
                <w:temporary/>
                <w:showingPlcHdr/>
                <w15:appearance w15:val="hidden"/>
              </w:sdtPr>
              <w:sdtEndPr/>
              <w:sdtContent>
                <w:r w:rsidR="00D37A3D">
                  <w:t>Due Date</w:t>
                </w:r>
              </w:sdtContent>
            </w:sdt>
          </w:p>
        </w:tc>
        <w:tc>
          <w:tcPr>
            <w:tcW w:w="3240" w:type="dxa"/>
          </w:tcPr>
          <w:p w14:paraId="42847E31" w14:textId="52036CB2" w:rsidR="00D37A3D" w:rsidRDefault="00D153A2" w:rsidP="00D153A2">
            <w:r>
              <w:t>01-A Munge</w:t>
            </w:r>
          </w:p>
        </w:tc>
        <w:tc>
          <w:tcPr>
            <w:tcW w:w="1800" w:type="dxa"/>
          </w:tcPr>
          <w:p w14:paraId="6FE9F910" w14:textId="77777777" w:rsidR="00D37A3D" w:rsidRDefault="007271FB" w:rsidP="00D37A3D">
            <w:sdt>
              <w:sdtPr>
                <w:alias w:val="Who:"/>
                <w:tag w:val="Who:"/>
                <w:id w:val="-236017547"/>
                <w:placeholder>
                  <w:docPart w:val="145F7E0770424D248FD8FFDA675C0205"/>
                </w:placeholder>
                <w:temporary/>
                <w:showingPlcHdr/>
                <w15:appearance w15:val="hidden"/>
              </w:sdtPr>
              <w:sdtEndPr/>
              <w:sdtContent>
                <w:r w:rsidR="00D37A3D">
                  <w:t>Who</w:t>
                </w:r>
              </w:sdtContent>
            </w:sdt>
          </w:p>
        </w:tc>
        <w:tc>
          <w:tcPr>
            <w:tcW w:w="1350" w:type="dxa"/>
          </w:tcPr>
          <w:p w14:paraId="7E04BDCA" w14:textId="77777777" w:rsidR="00D37A3D" w:rsidRDefault="007271FB" w:rsidP="00D37A3D">
            <w:sdt>
              <w:sdtPr>
                <w:alias w:val="In Progress:"/>
                <w:tag w:val="In Progress:"/>
                <w:id w:val="99536924"/>
                <w:placeholder>
                  <w:docPart w:val="D63F7FCC821A4E5E9256B394753B0433"/>
                </w:placeholder>
                <w:temporary/>
                <w:showingPlcHdr/>
                <w15:appearance w15:val="hidden"/>
              </w:sdtPr>
              <w:sdtEndPr/>
              <w:sdtContent>
                <w:r w:rsidR="00D37A3D">
                  <w:t>In Progress</w:t>
                </w:r>
              </w:sdtContent>
            </w:sdt>
          </w:p>
        </w:tc>
        <w:tc>
          <w:tcPr>
            <w:tcW w:w="1021" w:type="dxa"/>
          </w:tcPr>
          <w:p w14:paraId="16F1ECA4" w14:textId="77777777" w:rsidR="00D37A3D" w:rsidRDefault="007271FB" w:rsidP="00D37A3D">
            <w:sdt>
              <w:sdtPr>
                <w:alias w:val="Done:"/>
                <w:tag w:val="Done:"/>
                <w:id w:val="990918774"/>
                <w:placeholder>
                  <w:docPart w:val="88D668EE69FF4382AB82AFD310800322"/>
                </w:placeholder>
                <w:temporary/>
                <w:showingPlcHdr/>
                <w15:appearance w15:val="hidden"/>
              </w:sdtPr>
              <w:sdtEndPr/>
              <w:sdtContent>
                <w:r w:rsidR="00D37A3D">
                  <w:t>Done</w:t>
                </w:r>
              </w:sdtContent>
            </w:sdt>
          </w:p>
        </w:tc>
      </w:tr>
      <w:tr w:rsidR="00D37A3D" w14:paraId="6B46B6F0" w14:textId="77777777" w:rsidTr="000B1256">
        <w:sdt>
          <w:sdtPr>
            <w:alias w:val="Priority:"/>
            <w:tag w:val="Priority:"/>
            <w:id w:val="1155421069"/>
            <w:placeholder>
              <w:docPart w:val="234DC8F9794F4FE6A838984E8CBCD187"/>
            </w:placeholder>
            <w:temporary/>
            <w:showingPlcHdr/>
            <w15:appearance w15:val="hidden"/>
          </w:sdtPr>
          <w:sdtEndPr/>
          <w:sdtContent>
            <w:tc>
              <w:tcPr>
                <w:tcW w:w="1255" w:type="dxa"/>
              </w:tcPr>
              <w:p w14:paraId="33B3BD5D" w14:textId="77777777" w:rsidR="00D37A3D" w:rsidRDefault="00D37A3D" w:rsidP="00D37A3D">
                <w:r>
                  <w:t>Priority</w:t>
                </w:r>
              </w:p>
            </w:tc>
          </w:sdtContent>
        </w:sdt>
        <w:tc>
          <w:tcPr>
            <w:tcW w:w="1260" w:type="dxa"/>
          </w:tcPr>
          <w:p w14:paraId="11745927" w14:textId="77777777" w:rsidR="00D37A3D" w:rsidRDefault="007271FB" w:rsidP="00D37A3D">
            <w:sdt>
              <w:sdtPr>
                <w:alias w:val="Due Date:"/>
                <w:tag w:val="Due Date:"/>
                <w:id w:val="-1348397590"/>
                <w:placeholder>
                  <w:docPart w:val="B2EC83C7AAAE4D098DF2505139DDD718"/>
                </w:placeholder>
                <w:temporary/>
                <w:showingPlcHdr/>
                <w15:appearance w15:val="hidden"/>
              </w:sdtPr>
              <w:sdtEndPr/>
              <w:sdtContent>
                <w:r w:rsidR="00D37A3D">
                  <w:t>Due Date</w:t>
                </w:r>
              </w:sdtContent>
            </w:sdt>
          </w:p>
        </w:tc>
        <w:tc>
          <w:tcPr>
            <w:tcW w:w="3240" w:type="dxa"/>
          </w:tcPr>
          <w:p w14:paraId="378CE1C5" w14:textId="59C76190" w:rsidR="00D37A3D" w:rsidRDefault="00F600A4" w:rsidP="00F600A4">
            <w:proofErr w:type="spellStart"/>
            <w:r>
              <w:t>Quandl</w:t>
            </w:r>
            <w:proofErr w:type="spellEnd"/>
            <w:r>
              <w:t xml:space="preserve"> function</w:t>
            </w:r>
          </w:p>
        </w:tc>
        <w:tc>
          <w:tcPr>
            <w:tcW w:w="1800" w:type="dxa"/>
          </w:tcPr>
          <w:p w14:paraId="32BE09AD" w14:textId="77777777" w:rsidR="00D37A3D" w:rsidRDefault="007271FB" w:rsidP="00D37A3D">
            <w:sdt>
              <w:sdtPr>
                <w:alias w:val="Who:"/>
                <w:tag w:val="Who:"/>
                <w:id w:val="-306479218"/>
                <w:placeholder>
                  <w:docPart w:val="CD0A840DD3464A9C984B8D297316D693"/>
                </w:placeholder>
                <w:temporary/>
                <w:showingPlcHdr/>
                <w15:appearance w15:val="hidden"/>
              </w:sdtPr>
              <w:sdtEndPr/>
              <w:sdtContent>
                <w:r w:rsidR="00D37A3D">
                  <w:t>Who</w:t>
                </w:r>
              </w:sdtContent>
            </w:sdt>
          </w:p>
        </w:tc>
        <w:tc>
          <w:tcPr>
            <w:tcW w:w="1350" w:type="dxa"/>
          </w:tcPr>
          <w:p w14:paraId="3F85F3C9" w14:textId="77777777" w:rsidR="00D37A3D" w:rsidRDefault="007271FB" w:rsidP="00D37A3D">
            <w:sdt>
              <w:sdtPr>
                <w:alias w:val="In Progress:"/>
                <w:tag w:val="In Progress:"/>
                <w:id w:val="-716979191"/>
                <w:placeholder>
                  <w:docPart w:val="DA60EB1D2A1241738806EF283D38A70E"/>
                </w:placeholder>
                <w:temporary/>
                <w:showingPlcHdr/>
                <w15:appearance w15:val="hidden"/>
              </w:sdtPr>
              <w:sdtEndPr/>
              <w:sdtContent>
                <w:r w:rsidR="00D37A3D">
                  <w:t>In Progress</w:t>
                </w:r>
              </w:sdtContent>
            </w:sdt>
          </w:p>
        </w:tc>
        <w:tc>
          <w:tcPr>
            <w:tcW w:w="1021" w:type="dxa"/>
          </w:tcPr>
          <w:p w14:paraId="10E639DE" w14:textId="77777777" w:rsidR="00D37A3D" w:rsidRDefault="007271FB" w:rsidP="00D37A3D">
            <w:sdt>
              <w:sdtPr>
                <w:alias w:val="Done:"/>
                <w:tag w:val="Done:"/>
                <w:id w:val="-374770428"/>
                <w:placeholder>
                  <w:docPart w:val="3B155016B90C442B83C14F06849C2062"/>
                </w:placeholder>
                <w:temporary/>
                <w:showingPlcHdr/>
                <w15:appearance w15:val="hidden"/>
              </w:sdtPr>
              <w:sdtEndPr/>
              <w:sdtContent>
                <w:r w:rsidR="00D37A3D">
                  <w:t>Done</w:t>
                </w:r>
              </w:sdtContent>
            </w:sdt>
          </w:p>
        </w:tc>
      </w:tr>
      <w:tr w:rsidR="00D37A3D" w14:paraId="579500F0" w14:textId="77777777" w:rsidTr="000B1256">
        <w:sdt>
          <w:sdtPr>
            <w:alias w:val="Priority:"/>
            <w:tag w:val="Priority:"/>
            <w:id w:val="-1754667816"/>
            <w:placeholder>
              <w:docPart w:val="CC4B0751534747CCA21302168FB99819"/>
            </w:placeholder>
            <w:temporary/>
            <w:showingPlcHdr/>
            <w15:appearance w15:val="hidden"/>
          </w:sdtPr>
          <w:sdtEndPr/>
          <w:sdtContent>
            <w:tc>
              <w:tcPr>
                <w:tcW w:w="1255" w:type="dxa"/>
              </w:tcPr>
              <w:p w14:paraId="12E5055C" w14:textId="77777777" w:rsidR="00D37A3D" w:rsidRDefault="00D37A3D" w:rsidP="00D37A3D">
                <w:r>
                  <w:t>Priority</w:t>
                </w:r>
              </w:p>
            </w:tc>
          </w:sdtContent>
        </w:sdt>
        <w:tc>
          <w:tcPr>
            <w:tcW w:w="1260" w:type="dxa"/>
          </w:tcPr>
          <w:p w14:paraId="770B4ABF" w14:textId="77777777" w:rsidR="00D37A3D" w:rsidRDefault="007271FB" w:rsidP="00D37A3D">
            <w:sdt>
              <w:sdtPr>
                <w:alias w:val="Due Date:"/>
                <w:tag w:val="Due Date:"/>
                <w:id w:val="-1497958414"/>
                <w:placeholder>
                  <w:docPart w:val="9DEF7D64CED34DAEB3D7AEB85D5130FF"/>
                </w:placeholder>
                <w:temporary/>
                <w:showingPlcHdr/>
                <w15:appearance w15:val="hidden"/>
              </w:sdtPr>
              <w:sdtEndPr/>
              <w:sdtContent>
                <w:r w:rsidR="00D37A3D">
                  <w:t>Due Date</w:t>
                </w:r>
              </w:sdtContent>
            </w:sdt>
          </w:p>
        </w:tc>
        <w:tc>
          <w:tcPr>
            <w:tcW w:w="3240" w:type="dxa"/>
          </w:tcPr>
          <w:p w14:paraId="073F87A9" w14:textId="77777777" w:rsidR="00D37A3D" w:rsidRDefault="007271FB" w:rsidP="00D37A3D">
            <w:sdt>
              <w:sdtPr>
                <w:alias w:val="What:"/>
                <w:tag w:val="What:"/>
                <w:id w:val="2038149759"/>
                <w:placeholder>
                  <w:docPart w:val="2FA07331FD1D4CFA8021DDB1BE267A74"/>
                </w:placeholder>
                <w:temporary/>
                <w:showingPlcHdr/>
                <w15:appearance w15:val="hidden"/>
              </w:sdtPr>
              <w:sdtEndPr/>
              <w:sdtContent>
                <w:r w:rsidR="00D37A3D">
                  <w:t>What</w:t>
                </w:r>
              </w:sdtContent>
            </w:sdt>
          </w:p>
        </w:tc>
        <w:tc>
          <w:tcPr>
            <w:tcW w:w="1800" w:type="dxa"/>
          </w:tcPr>
          <w:p w14:paraId="2B44250E" w14:textId="77777777" w:rsidR="00D37A3D" w:rsidRDefault="007271FB" w:rsidP="00D37A3D">
            <w:sdt>
              <w:sdtPr>
                <w:alias w:val="Who:"/>
                <w:tag w:val="Who:"/>
                <w:id w:val="145323552"/>
                <w:placeholder>
                  <w:docPart w:val="F2623E14DA6B4FF3B9A64620B9D7A6D0"/>
                </w:placeholder>
                <w:temporary/>
                <w:showingPlcHdr/>
                <w15:appearance w15:val="hidden"/>
              </w:sdtPr>
              <w:sdtEndPr/>
              <w:sdtContent>
                <w:r w:rsidR="00D37A3D">
                  <w:t>Who</w:t>
                </w:r>
              </w:sdtContent>
            </w:sdt>
          </w:p>
        </w:tc>
        <w:tc>
          <w:tcPr>
            <w:tcW w:w="1350" w:type="dxa"/>
          </w:tcPr>
          <w:p w14:paraId="704E4893" w14:textId="77777777" w:rsidR="00D37A3D" w:rsidRDefault="007271FB" w:rsidP="00D37A3D">
            <w:sdt>
              <w:sdtPr>
                <w:alias w:val="In Progress:"/>
                <w:tag w:val="In Progress:"/>
                <w:id w:val="-215661592"/>
                <w:placeholder>
                  <w:docPart w:val="5A2A3E105E5543FD858BAF151125C29B"/>
                </w:placeholder>
                <w:temporary/>
                <w:showingPlcHdr/>
                <w15:appearance w15:val="hidden"/>
              </w:sdtPr>
              <w:sdtEndPr/>
              <w:sdtContent>
                <w:r w:rsidR="00D37A3D">
                  <w:t>In Progress</w:t>
                </w:r>
              </w:sdtContent>
            </w:sdt>
          </w:p>
        </w:tc>
        <w:tc>
          <w:tcPr>
            <w:tcW w:w="1021" w:type="dxa"/>
          </w:tcPr>
          <w:p w14:paraId="06431BFA" w14:textId="77777777" w:rsidR="00D37A3D" w:rsidRDefault="007271FB" w:rsidP="00D37A3D">
            <w:sdt>
              <w:sdtPr>
                <w:alias w:val="Done:"/>
                <w:tag w:val="Done:"/>
                <w:id w:val="1611387832"/>
                <w:placeholder>
                  <w:docPart w:val="E65A63756BD04E57A3195B1565F6153D"/>
                </w:placeholder>
                <w:temporary/>
                <w:showingPlcHdr/>
                <w15:appearance w15:val="hidden"/>
              </w:sdtPr>
              <w:sdtEndPr/>
              <w:sdtContent>
                <w:r w:rsidR="00D37A3D">
                  <w:t>Done</w:t>
                </w:r>
              </w:sdtContent>
            </w:sdt>
          </w:p>
        </w:tc>
      </w:tr>
      <w:tr w:rsidR="00D37A3D" w14:paraId="246B4412" w14:textId="77777777" w:rsidTr="000B1256">
        <w:sdt>
          <w:sdtPr>
            <w:alias w:val="Priority:"/>
            <w:tag w:val="Priority:"/>
            <w:id w:val="-2138641614"/>
            <w:placeholder>
              <w:docPart w:val="29260B0806CE4B9E9207F45F4BB659DA"/>
            </w:placeholder>
            <w:temporary/>
            <w:showingPlcHdr/>
            <w15:appearance w15:val="hidden"/>
          </w:sdtPr>
          <w:sdtEndPr/>
          <w:sdtContent>
            <w:tc>
              <w:tcPr>
                <w:tcW w:w="1255" w:type="dxa"/>
              </w:tcPr>
              <w:p w14:paraId="0A51DD18" w14:textId="77777777" w:rsidR="00D37A3D" w:rsidRDefault="00D37A3D" w:rsidP="00D37A3D">
                <w:r>
                  <w:t>Priority</w:t>
                </w:r>
              </w:p>
            </w:tc>
          </w:sdtContent>
        </w:sdt>
        <w:tc>
          <w:tcPr>
            <w:tcW w:w="1260" w:type="dxa"/>
          </w:tcPr>
          <w:p w14:paraId="019B9666" w14:textId="77777777" w:rsidR="00D37A3D" w:rsidRDefault="007271FB" w:rsidP="00D37A3D">
            <w:sdt>
              <w:sdtPr>
                <w:alias w:val="Due Date:"/>
                <w:tag w:val="Due Date:"/>
                <w:id w:val="952745849"/>
                <w:placeholder>
                  <w:docPart w:val="D9E4BB005EFD480B892B3AEA43AE7D22"/>
                </w:placeholder>
                <w:temporary/>
                <w:showingPlcHdr/>
                <w15:appearance w15:val="hidden"/>
              </w:sdtPr>
              <w:sdtEndPr/>
              <w:sdtContent>
                <w:r w:rsidR="00D37A3D">
                  <w:t>Due Date</w:t>
                </w:r>
              </w:sdtContent>
            </w:sdt>
          </w:p>
        </w:tc>
        <w:tc>
          <w:tcPr>
            <w:tcW w:w="3240" w:type="dxa"/>
          </w:tcPr>
          <w:p w14:paraId="48E56EC4" w14:textId="77777777" w:rsidR="00D37A3D" w:rsidRDefault="007271FB" w:rsidP="00D37A3D">
            <w:sdt>
              <w:sdtPr>
                <w:alias w:val="What:"/>
                <w:tag w:val="What:"/>
                <w:id w:val="-52623297"/>
                <w:placeholder>
                  <w:docPart w:val="2C329C7FCECA48589DA8924C5AC07079"/>
                </w:placeholder>
                <w:temporary/>
                <w:showingPlcHdr/>
                <w15:appearance w15:val="hidden"/>
              </w:sdtPr>
              <w:sdtEndPr/>
              <w:sdtContent>
                <w:r w:rsidR="00D37A3D">
                  <w:t>What</w:t>
                </w:r>
              </w:sdtContent>
            </w:sdt>
          </w:p>
        </w:tc>
        <w:tc>
          <w:tcPr>
            <w:tcW w:w="1800" w:type="dxa"/>
          </w:tcPr>
          <w:p w14:paraId="24D73963" w14:textId="77777777" w:rsidR="00D37A3D" w:rsidRDefault="007271FB" w:rsidP="00D37A3D">
            <w:sdt>
              <w:sdtPr>
                <w:alias w:val="Who:"/>
                <w:tag w:val="Who:"/>
                <w:id w:val="-1853952657"/>
                <w:placeholder>
                  <w:docPart w:val="76E649CBD66141FDB137EFF14824E169"/>
                </w:placeholder>
                <w:temporary/>
                <w:showingPlcHdr/>
                <w15:appearance w15:val="hidden"/>
              </w:sdtPr>
              <w:sdtEndPr/>
              <w:sdtContent>
                <w:r w:rsidR="00D37A3D">
                  <w:t>Who</w:t>
                </w:r>
              </w:sdtContent>
            </w:sdt>
          </w:p>
        </w:tc>
        <w:tc>
          <w:tcPr>
            <w:tcW w:w="1350" w:type="dxa"/>
          </w:tcPr>
          <w:p w14:paraId="6FC14448" w14:textId="77777777" w:rsidR="00D37A3D" w:rsidRDefault="007271FB" w:rsidP="00D37A3D">
            <w:sdt>
              <w:sdtPr>
                <w:alias w:val="In Progress:"/>
                <w:tag w:val="In Progress:"/>
                <w:id w:val="423463208"/>
                <w:placeholder>
                  <w:docPart w:val="1368CA4714BB4DC5884A76F355FA6941"/>
                </w:placeholder>
                <w:temporary/>
                <w:showingPlcHdr/>
                <w15:appearance w15:val="hidden"/>
              </w:sdtPr>
              <w:sdtEndPr/>
              <w:sdtContent>
                <w:r w:rsidR="00D37A3D">
                  <w:t>In Progress</w:t>
                </w:r>
              </w:sdtContent>
            </w:sdt>
          </w:p>
        </w:tc>
        <w:tc>
          <w:tcPr>
            <w:tcW w:w="1021" w:type="dxa"/>
          </w:tcPr>
          <w:p w14:paraId="64657CA2" w14:textId="77777777" w:rsidR="00D37A3D" w:rsidRDefault="007271FB" w:rsidP="00D37A3D">
            <w:sdt>
              <w:sdtPr>
                <w:alias w:val="Done:"/>
                <w:tag w:val="Done:"/>
                <w:id w:val="676389278"/>
                <w:placeholder>
                  <w:docPart w:val="953EBDDE08604C5BA6049959BD179FBB"/>
                </w:placeholder>
                <w:temporary/>
                <w:showingPlcHdr/>
                <w15:appearance w15:val="hidden"/>
              </w:sdtPr>
              <w:sdtEndPr/>
              <w:sdtContent>
                <w:r w:rsidR="00D37A3D">
                  <w:t>Done</w:t>
                </w:r>
              </w:sdtContent>
            </w:sdt>
          </w:p>
        </w:tc>
      </w:tr>
      <w:tr w:rsidR="000B1256" w14:paraId="0466A0D4" w14:textId="77777777" w:rsidTr="000B1256">
        <w:sdt>
          <w:sdtPr>
            <w:alias w:val="Priority:"/>
            <w:tag w:val="Priority:"/>
            <w:id w:val="-706875048"/>
            <w:placeholder>
              <w:docPart w:val="354D0EE7DF3049FDA9EEF90887C35A6D"/>
            </w:placeholder>
            <w:temporary/>
            <w:showingPlcHdr/>
            <w15:appearance w15:val="hidden"/>
          </w:sdtPr>
          <w:sdtEndPr/>
          <w:sdtContent>
            <w:tc>
              <w:tcPr>
                <w:tcW w:w="1255" w:type="dxa"/>
              </w:tcPr>
              <w:p w14:paraId="421F2BA0" w14:textId="77777777" w:rsidR="000B1256" w:rsidRDefault="000B1256" w:rsidP="0016277B">
                <w:r>
                  <w:t>Priority</w:t>
                </w:r>
              </w:p>
            </w:tc>
          </w:sdtContent>
        </w:sdt>
        <w:tc>
          <w:tcPr>
            <w:tcW w:w="1260" w:type="dxa"/>
          </w:tcPr>
          <w:p w14:paraId="40D95EBC" w14:textId="77777777" w:rsidR="000B1256" w:rsidRDefault="007271FB" w:rsidP="0016277B">
            <w:sdt>
              <w:sdtPr>
                <w:alias w:val="Due Date:"/>
                <w:tag w:val="Due Date:"/>
                <w:id w:val="867559189"/>
                <w:placeholder>
                  <w:docPart w:val="941BD04BFCBF48ADA4CFD067002BDD82"/>
                </w:placeholder>
                <w:temporary/>
                <w:showingPlcHdr/>
                <w15:appearance w15:val="hidden"/>
              </w:sdtPr>
              <w:sdtEndPr/>
              <w:sdtContent>
                <w:r w:rsidR="000B1256">
                  <w:t>Due Date</w:t>
                </w:r>
              </w:sdtContent>
            </w:sdt>
          </w:p>
        </w:tc>
        <w:tc>
          <w:tcPr>
            <w:tcW w:w="3240" w:type="dxa"/>
          </w:tcPr>
          <w:p w14:paraId="6E142251" w14:textId="77777777" w:rsidR="000B1256" w:rsidRDefault="007271FB" w:rsidP="0016277B">
            <w:sdt>
              <w:sdtPr>
                <w:alias w:val="What:"/>
                <w:tag w:val="What:"/>
                <w:id w:val="-2000340317"/>
                <w:placeholder>
                  <w:docPart w:val="993A76FFF2384118BC74A8F59C65CBDB"/>
                </w:placeholder>
                <w:temporary/>
                <w:showingPlcHdr/>
                <w15:appearance w15:val="hidden"/>
              </w:sdtPr>
              <w:sdtEndPr/>
              <w:sdtContent>
                <w:r w:rsidR="000B1256">
                  <w:t>What</w:t>
                </w:r>
              </w:sdtContent>
            </w:sdt>
          </w:p>
        </w:tc>
        <w:tc>
          <w:tcPr>
            <w:tcW w:w="1800" w:type="dxa"/>
          </w:tcPr>
          <w:p w14:paraId="15757D55" w14:textId="77777777" w:rsidR="000B1256" w:rsidRDefault="007271FB" w:rsidP="0016277B">
            <w:sdt>
              <w:sdtPr>
                <w:alias w:val="Who:"/>
                <w:tag w:val="Who:"/>
                <w:id w:val="-759602793"/>
                <w:placeholder>
                  <w:docPart w:val="CC463E8D45F74FEF94D9C8B2558BCFE1"/>
                </w:placeholder>
                <w:temporary/>
                <w:showingPlcHdr/>
                <w15:appearance w15:val="hidden"/>
              </w:sdtPr>
              <w:sdtEndPr/>
              <w:sdtContent>
                <w:r w:rsidR="000B1256">
                  <w:t>Who</w:t>
                </w:r>
              </w:sdtContent>
            </w:sdt>
          </w:p>
        </w:tc>
        <w:tc>
          <w:tcPr>
            <w:tcW w:w="1350" w:type="dxa"/>
          </w:tcPr>
          <w:p w14:paraId="5755DBC0" w14:textId="77777777" w:rsidR="000B1256" w:rsidRDefault="007271FB" w:rsidP="0016277B">
            <w:sdt>
              <w:sdtPr>
                <w:alias w:val="In Progress:"/>
                <w:tag w:val="In Progress:"/>
                <w:id w:val="1216930278"/>
                <w:placeholder>
                  <w:docPart w:val="48E58EAE9B1D4A0E8AAA32236CA8DC69"/>
                </w:placeholder>
                <w:temporary/>
                <w:showingPlcHdr/>
                <w15:appearance w15:val="hidden"/>
              </w:sdtPr>
              <w:sdtEndPr/>
              <w:sdtContent>
                <w:r w:rsidR="000B1256">
                  <w:t>In Progress</w:t>
                </w:r>
              </w:sdtContent>
            </w:sdt>
          </w:p>
        </w:tc>
        <w:tc>
          <w:tcPr>
            <w:tcW w:w="1021" w:type="dxa"/>
          </w:tcPr>
          <w:p w14:paraId="13DC4598" w14:textId="77777777" w:rsidR="000B1256" w:rsidRDefault="007271FB" w:rsidP="0016277B">
            <w:sdt>
              <w:sdtPr>
                <w:alias w:val="Done:"/>
                <w:tag w:val="Done:"/>
                <w:id w:val="-1696374273"/>
                <w:placeholder>
                  <w:docPart w:val="15DBE0B3F98D4BB28BBDDE51EE1452B9"/>
                </w:placeholder>
                <w:temporary/>
                <w:showingPlcHdr/>
                <w15:appearance w15:val="hidden"/>
              </w:sdtPr>
              <w:sdtEndPr/>
              <w:sdtContent>
                <w:r w:rsidR="000B1256">
                  <w:t>Done</w:t>
                </w:r>
              </w:sdtContent>
            </w:sdt>
          </w:p>
        </w:tc>
      </w:tr>
      <w:tr w:rsidR="000B1256" w14:paraId="6C5AE4B0" w14:textId="77777777" w:rsidTr="000B1256">
        <w:sdt>
          <w:sdtPr>
            <w:alias w:val="Priority:"/>
            <w:tag w:val="Priority:"/>
            <w:id w:val="-669261995"/>
            <w:placeholder>
              <w:docPart w:val="568E345040CD410D9A7A1ADB1F5EFD5D"/>
            </w:placeholder>
            <w:temporary/>
            <w:showingPlcHdr/>
            <w15:appearance w15:val="hidden"/>
          </w:sdtPr>
          <w:sdtEndPr/>
          <w:sdtContent>
            <w:tc>
              <w:tcPr>
                <w:tcW w:w="1255" w:type="dxa"/>
              </w:tcPr>
              <w:p w14:paraId="703498DD" w14:textId="77777777" w:rsidR="000B1256" w:rsidRDefault="000B1256" w:rsidP="0016277B">
                <w:r>
                  <w:t>Priority</w:t>
                </w:r>
              </w:p>
            </w:tc>
          </w:sdtContent>
        </w:sdt>
        <w:tc>
          <w:tcPr>
            <w:tcW w:w="1260" w:type="dxa"/>
          </w:tcPr>
          <w:p w14:paraId="2CD94ACD" w14:textId="77777777" w:rsidR="000B1256" w:rsidRDefault="007271FB" w:rsidP="0016277B">
            <w:sdt>
              <w:sdtPr>
                <w:alias w:val="Due Date:"/>
                <w:tag w:val="Due Date:"/>
                <w:id w:val="621965210"/>
                <w:placeholder>
                  <w:docPart w:val="E8DCB1ADB46B482D809FDB7789762317"/>
                </w:placeholder>
                <w:temporary/>
                <w:showingPlcHdr/>
                <w15:appearance w15:val="hidden"/>
              </w:sdtPr>
              <w:sdtEndPr/>
              <w:sdtContent>
                <w:r w:rsidR="000B1256">
                  <w:t>Due Date</w:t>
                </w:r>
              </w:sdtContent>
            </w:sdt>
          </w:p>
        </w:tc>
        <w:tc>
          <w:tcPr>
            <w:tcW w:w="3240" w:type="dxa"/>
          </w:tcPr>
          <w:p w14:paraId="27175F55" w14:textId="77777777" w:rsidR="000B1256" w:rsidRDefault="007271FB" w:rsidP="0016277B">
            <w:sdt>
              <w:sdtPr>
                <w:alias w:val="What:"/>
                <w:tag w:val="What:"/>
                <w:id w:val="-1103719306"/>
                <w:placeholder>
                  <w:docPart w:val="A6D6F0B8EA8947FE97E81A0565A2CDD0"/>
                </w:placeholder>
                <w:temporary/>
                <w:showingPlcHdr/>
                <w15:appearance w15:val="hidden"/>
              </w:sdtPr>
              <w:sdtEndPr/>
              <w:sdtContent>
                <w:r w:rsidR="000B1256">
                  <w:t>What</w:t>
                </w:r>
              </w:sdtContent>
            </w:sdt>
          </w:p>
        </w:tc>
        <w:tc>
          <w:tcPr>
            <w:tcW w:w="1800" w:type="dxa"/>
          </w:tcPr>
          <w:p w14:paraId="46B116F2" w14:textId="77777777" w:rsidR="000B1256" w:rsidRDefault="007271FB" w:rsidP="0016277B">
            <w:sdt>
              <w:sdtPr>
                <w:alias w:val="Who:"/>
                <w:tag w:val="Who:"/>
                <w:id w:val="-583226370"/>
                <w:placeholder>
                  <w:docPart w:val="DAF4A63C6267447C9A65067D7E3119B4"/>
                </w:placeholder>
                <w:temporary/>
                <w:showingPlcHdr/>
                <w15:appearance w15:val="hidden"/>
              </w:sdtPr>
              <w:sdtEndPr/>
              <w:sdtContent>
                <w:r w:rsidR="000B1256">
                  <w:t>Who</w:t>
                </w:r>
              </w:sdtContent>
            </w:sdt>
          </w:p>
        </w:tc>
        <w:tc>
          <w:tcPr>
            <w:tcW w:w="1350" w:type="dxa"/>
          </w:tcPr>
          <w:p w14:paraId="12CA1E4E" w14:textId="77777777" w:rsidR="000B1256" w:rsidRDefault="007271FB" w:rsidP="0016277B">
            <w:sdt>
              <w:sdtPr>
                <w:alias w:val="In Progress:"/>
                <w:tag w:val="In Progress:"/>
                <w:id w:val="-1603410923"/>
                <w:placeholder>
                  <w:docPart w:val="E5903A848BCB4D6AB5B364F92B348415"/>
                </w:placeholder>
                <w:temporary/>
                <w:showingPlcHdr/>
                <w15:appearance w15:val="hidden"/>
              </w:sdtPr>
              <w:sdtEndPr/>
              <w:sdtContent>
                <w:r w:rsidR="000B1256">
                  <w:t>In Progress</w:t>
                </w:r>
              </w:sdtContent>
            </w:sdt>
          </w:p>
        </w:tc>
        <w:tc>
          <w:tcPr>
            <w:tcW w:w="1021" w:type="dxa"/>
          </w:tcPr>
          <w:p w14:paraId="6EF94863" w14:textId="77777777" w:rsidR="000B1256" w:rsidRDefault="007271FB" w:rsidP="0016277B">
            <w:sdt>
              <w:sdtPr>
                <w:alias w:val="Done:"/>
                <w:tag w:val="Done:"/>
                <w:id w:val="1648856621"/>
                <w:placeholder>
                  <w:docPart w:val="AB614ACB87CF44C7B370A30DAB2412F6"/>
                </w:placeholder>
                <w:temporary/>
                <w:showingPlcHdr/>
                <w15:appearance w15:val="hidden"/>
              </w:sdtPr>
              <w:sdtEndPr/>
              <w:sdtContent>
                <w:r w:rsidR="000B1256">
                  <w:t>Done</w:t>
                </w:r>
              </w:sdtContent>
            </w:sdt>
          </w:p>
        </w:tc>
      </w:tr>
      <w:tr w:rsidR="000B1256" w14:paraId="63A07C82" w14:textId="77777777" w:rsidTr="000B1256">
        <w:sdt>
          <w:sdtPr>
            <w:alias w:val="Priority:"/>
            <w:tag w:val="Priority:"/>
            <w:id w:val="-1544586591"/>
            <w:placeholder>
              <w:docPart w:val="4B223CC8DDED4244B4DF90E795E0923C"/>
            </w:placeholder>
            <w:temporary/>
            <w:showingPlcHdr/>
            <w15:appearance w15:val="hidden"/>
          </w:sdtPr>
          <w:sdtEndPr/>
          <w:sdtContent>
            <w:tc>
              <w:tcPr>
                <w:tcW w:w="1255" w:type="dxa"/>
              </w:tcPr>
              <w:p w14:paraId="76043556" w14:textId="77777777" w:rsidR="000B1256" w:rsidRDefault="000B1256" w:rsidP="0016277B">
                <w:r>
                  <w:t>Priority</w:t>
                </w:r>
              </w:p>
            </w:tc>
          </w:sdtContent>
        </w:sdt>
        <w:tc>
          <w:tcPr>
            <w:tcW w:w="1260" w:type="dxa"/>
          </w:tcPr>
          <w:p w14:paraId="1A7F18C2" w14:textId="77777777" w:rsidR="000B1256" w:rsidRDefault="007271FB" w:rsidP="0016277B">
            <w:sdt>
              <w:sdtPr>
                <w:alias w:val="Due Date:"/>
                <w:tag w:val="Due Date:"/>
                <w:id w:val="-597017769"/>
                <w:placeholder>
                  <w:docPart w:val="62D81947FAAC4417853D4F8E9C7883B6"/>
                </w:placeholder>
                <w:temporary/>
                <w:showingPlcHdr/>
                <w15:appearance w15:val="hidden"/>
              </w:sdtPr>
              <w:sdtEndPr/>
              <w:sdtContent>
                <w:r w:rsidR="000B1256">
                  <w:t>Due Date</w:t>
                </w:r>
              </w:sdtContent>
            </w:sdt>
          </w:p>
        </w:tc>
        <w:tc>
          <w:tcPr>
            <w:tcW w:w="3240" w:type="dxa"/>
          </w:tcPr>
          <w:p w14:paraId="18E58F57" w14:textId="77777777" w:rsidR="000B1256" w:rsidRDefault="007271FB" w:rsidP="0016277B">
            <w:sdt>
              <w:sdtPr>
                <w:alias w:val="What:"/>
                <w:tag w:val="What:"/>
                <w:id w:val="-891815910"/>
                <w:placeholder>
                  <w:docPart w:val="414CF4CFB97D45A4BE0458E1EF7D7A78"/>
                </w:placeholder>
                <w:temporary/>
                <w:showingPlcHdr/>
                <w15:appearance w15:val="hidden"/>
              </w:sdtPr>
              <w:sdtEndPr/>
              <w:sdtContent>
                <w:r w:rsidR="000B1256">
                  <w:t>What</w:t>
                </w:r>
              </w:sdtContent>
            </w:sdt>
          </w:p>
        </w:tc>
        <w:tc>
          <w:tcPr>
            <w:tcW w:w="1800" w:type="dxa"/>
          </w:tcPr>
          <w:p w14:paraId="39B8AD4F" w14:textId="77777777" w:rsidR="000B1256" w:rsidRDefault="007271FB" w:rsidP="0016277B">
            <w:sdt>
              <w:sdtPr>
                <w:alias w:val="Who:"/>
                <w:tag w:val="Who:"/>
                <w:id w:val="2031286963"/>
                <w:placeholder>
                  <w:docPart w:val="467DA68180D047DDBCB318F20EDE69A8"/>
                </w:placeholder>
                <w:temporary/>
                <w:showingPlcHdr/>
                <w15:appearance w15:val="hidden"/>
              </w:sdtPr>
              <w:sdtEndPr/>
              <w:sdtContent>
                <w:r w:rsidR="000B1256">
                  <w:t>Who</w:t>
                </w:r>
              </w:sdtContent>
            </w:sdt>
          </w:p>
        </w:tc>
        <w:tc>
          <w:tcPr>
            <w:tcW w:w="1350" w:type="dxa"/>
          </w:tcPr>
          <w:p w14:paraId="7CDD8C15" w14:textId="77777777" w:rsidR="000B1256" w:rsidRDefault="007271FB" w:rsidP="0016277B">
            <w:sdt>
              <w:sdtPr>
                <w:alias w:val="In Progress:"/>
                <w:tag w:val="In Progress:"/>
                <w:id w:val="124279033"/>
                <w:placeholder>
                  <w:docPart w:val="3DA0AC2871844967B242549292617468"/>
                </w:placeholder>
                <w:temporary/>
                <w:showingPlcHdr/>
                <w15:appearance w15:val="hidden"/>
              </w:sdtPr>
              <w:sdtEndPr/>
              <w:sdtContent>
                <w:r w:rsidR="000B1256">
                  <w:t>In Progress</w:t>
                </w:r>
              </w:sdtContent>
            </w:sdt>
          </w:p>
        </w:tc>
        <w:tc>
          <w:tcPr>
            <w:tcW w:w="1021" w:type="dxa"/>
          </w:tcPr>
          <w:p w14:paraId="5A540068" w14:textId="77777777" w:rsidR="000B1256" w:rsidRDefault="007271FB" w:rsidP="0016277B">
            <w:sdt>
              <w:sdtPr>
                <w:alias w:val="Done:"/>
                <w:tag w:val="Done:"/>
                <w:id w:val="1306815371"/>
                <w:placeholder>
                  <w:docPart w:val="48D78BF0A9C2412BBCFEE24E31FD828D"/>
                </w:placeholder>
                <w:temporary/>
                <w:showingPlcHdr/>
                <w15:appearance w15:val="hidden"/>
              </w:sdtPr>
              <w:sdtEndPr/>
              <w:sdtContent>
                <w:r w:rsidR="000B1256">
                  <w:t>Done</w:t>
                </w:r>
              </w:sdtContent>
            </w:sdt>
          </w:p>
        </w:tc>
      </w:tr>
      <w:tr w:rsidR="000B1256" w14:paraId="3D939539" w14:textId="77777777" w:rsidTr="000B1256">
        <w:sdt>
          <w:sdtPr>
            <w:alias w:val="Priority:"/>
            <w:tag w:val="Priority:"/>
            <w:id w:val="-6670152"/>
            <w:placeholder>
              <w:docPart w:val="72F46576C4504DAD86F966B08888F031"/>
            </w:placeholder>
            <w:temporary/>
            <w:showingPlcHdr/>
            <w15:appearance w15:val="hidden"/>
          </w:sdtPr>
          <w:sdtEndPr/>
          <w:sdtContent>
            <w:tc>
              <w:tcPr>
                <w:tcW w:w="1255" w:type="dxa"/>
              </w:tcPr>
              <w:p w14:paraId="1ED56231" w14:textId="77777777" w:rsidR="000B1256" w:rsidRDefault="000B1256" w:rsidP="0016277B">
                <w:r>
                  <w:t>Priority</w:t>
                </w:r>
              </w:p>
            </w:tc>
          </w:sdtContent>
        </w:sdt>
        <w:tc>
          <w:tcPr>
            <w:tcW w:w="1260" w:type="dxa"/>
          </w:tcPr>
          <w:p w14:paraId="7B24B8E8" w14:textId="77777777" w:rsidR="000B1256" w:rsidRDefault="007271FB" w:rsidP="0016277B">
            <w:sdt>
              <w:sdtPr>
                <w:alias w:val="Due Date:"/>
                <w:tag w:val="Due Date:"/>
                <w:id w:val="1060833478"/>
                <w:placeholder>
                  <w:docPart w:val="14942E0347114412BF64C315367DBB3E"/>
                </w:placeholder>
                <w:temporary/>
                <w:showingPlcHdr/>
                <w15:appearance w15:val="hidden"/>
              </w:sdtPr>
              <w:sdtEndPr/>
              <w:sdtContent>
                <w:r w:rsidR="000B1256">
                  <w:t>Due Date</w:t>
                </w:r>
              </w:sdtContent>
            </w:sdt>
          </w:p>
        </w:tc>
        <w:tc>
          <w:tcPr>
            <w:tcW w:w="3240" w:type="dxa"/>
          </w:tcPr>
          <w:p w14:paraId="4AD68495" w14:textId="77777777" w:rsidR="000B1256" w:rsidRDefault="007271FB" w:rsidP="0016277B">
            <w:sdt>
              <w:sdtPr>
                <w:alias w:val="What:"/>
                <w:tag w:val="What:"/>
                <w:id w:val="-587915509"/>
                <w:placeholder>
                  <w:docPart w:val="623C723D57AD473D868939FC44DE376B"/>
                </w:placeholder>
                <w:temporary/>
                <w:showingPlcHdr/>
                <w15:appearance w15:val="hidden"/>
              </w:sdtPr>
              <w:sdtEndPr/>
              <w:sdtContent>
                <w:r w:rsidR="000B1256">
                  <w:t>What</w:t>
                </w:r>
              </w:sdtContent>
            </w:sdt>
          </w:p>
        </w:tc>
        <w:tc>
          <w:tcPr>
            <w:tcW w:w="1800" w:type="dxa"/>
          </w:tcPr>
          <w:p w14:paraId="22A91BFA" w14:textId="77777777" w:rsidR="000B1256" w:rsidRDefault="007271FB" w:rsidP="0016277B">
            <w:sdt>
              <w:sdtPr>
                <w:alias w:val="Who:"/>
                <w:tag w:val="Who:"/>
                <w:id w:val="606624994"/>
                <w:placeholder>
                  <w:docPart w:val="7B7D0C9A88B74C9092487A473EF7C92E"/>
                </w:placeholder>
                <w:temporary/>
                <w:showingPlcHdr/>
                <w15:appearance w15:val="hidden"/>
              </w:sdtPr>
              <w:sdtEndPr/>
              <w:sdtContent>
                <w:r w:rsidR="000B1256">
                  <w:t>Who</w:t>
                </w:r>
              </w:sdtContent>
            </w:sdt>
          </w:p>
        </w:tc>
        <w:tc>
          <w:tcPr>
            <w:tcW w:w="1350" w:type="dxa"/>
          </w:tcPr>
          <w:p w14:paraId="4CA3031C" w14:textId="77777777" w:rsidR="000B1256" w:rsidRDefault="007271FB" w:rsidP="0016277B">
            <w:sdt>
              <w:sdtPr>
                <w:alias w:val="In Progress:"/>
                <w:tag w:val="In Progress:"/>
                <w:id w:val="-1403527325"/>
                <w:placeholder>
                  <w:docPart w:val="588CEDBC5DB943528F62C48194A3A1EC"/>
                </w:placeholder>
                <w:temporary/>
                <w:showingPlcHdr/>
                <w15:appearance w15:val="hidden"/>
              </w:sdtPr>
              <w:sdtEndPr/>
              <w:sdtContent>
                <w:r w:rsidR="000B1256">
                  <w:t>In Progress</w:t>
                </w:r>
              </w:sdtContent>
            </w:sdt>
          </w:p>
        </w:tc>
        <w:tc>
          <w:tcPr>
            <w:tcW w:w="1021" w:type="dxa"/>
          </w:tcPr>
          <w:p w14:paraId="24BB3957" w14:textId="77777777" w:rsidR="000B1256" w:rsidRDefault="007271FB" w:rsidP="0016277B">
            <w:sdt>
              <w:sdtPr>
                <w:alias w:val="Done:"/>
                <w:tag w:val="Done:"/>
                <w:id w:val="960235780"/>
                <w:placeholder>
                  <w:docPart w:val="80700F613F034D8D97FD147E61606DE2"/>
                </w:placeholder>
                <w:temporary/>
                <w:showingPlcHdr/>
                <w15:appearance w15:val="hidden"/>
              </w:sdtPr>
              <w:sdtEndPr/>
              <w:sdtContent>
                <w:r w:rsidR="000B1256">
                  <w:t>Done</w:t>
                </w:r>
              </w:sdtContent>
            </w:sdt>
          </w:p>
        </w:tc>
      </w:tr>
      <w:tr w:rsidR="000B1256" w14:paraId="5274D110" w14:textId="77777777" w:rsidTr="000B1256">
        <w:sdt>
          <w:sdtPr>
            <w:alias w:val="Priority:"/>
            <w:tag w:val="Priority:"/>
            <w:id w:val="770822423"/>
            <w:placeholder>
              <w:docPart w:val="B62E0B3EA64C4301BAB38E292DD76555"/>
            </w:placeholder>
            <w:temporary/>
            <w:showingPlcHdr/>
            <w15:appearance w15:val="hidden"/>
          </w:sdtPr>
          <w:sdtEndPr/>
          <w:sdtContent>
            <w:tc>
              <w:tcPr>
                <w:tcW w:w="1255" w:type="dxa"/>
              </w:tcPr>
              <w:p w14:paraId="61D084A5" w14:textId="77777777" w:rsidR="000B1256" w:rsidRDefault="000B1256" w:rsidP="0016277B">
                <w:r>
                  <w:t>Priority</w:t>
                </w:r>
              </w:p>
            </w:tc>
          </w:sdtContent>
        </w:sdt>
        <w:tc>
          <w:tcPr>
            <w:tcW w:w="1260" w:type="dxa"/>
          </w:tcPr>
          <w:p w14:paraId="177D9F16" w14:textId="77777777" w:rsidR="000B1256" w:rsidRDefault="007271FB" w:rsidP="0016277B">
            <w:sdt>
              <w:sdtPr>
                <w:alias w:val="Due Date:"/>
                <w:tag w:val="Due Date:"/>
                <w:id w:val="-762461295"/>
                <w:placeholder>
                  <w:docPart w:val="4746223A519A4770BE10C25C55925370"/>
                </w:placeholder>
                <w:temporary/>
                <w:showingPlcHdr/>
                <w15:appearance w15:val="hidden"/>
              </w:sdtPr>
              <w:sdtEndPr/>
              <w:sdtContent>
                <w:r w:rsidR="000B1256">
                  <w:t>Due Date</w:t>
                </w:r>
              </w:sdtContent>
            </w:sdt>
          </w:p>
        </w:tc>
        <w:tc>
          <w:tcPr>
            <w:tcW w:w="3240" w:type="dxa"/>
          </w:tcPr>
          <w:p w14:paraId="494CCD1C" w14:textId="77777777" w:rsidR="000B1256" w:rsidRDefault="007271FB" w:rsidP="0016277B">
            <w:sdt>
              <w:sdtPr>
                <w:alias w:val="What:"/>
                <w:tag w:val="What:"/>
                <w:id w:val="-384483300"/>
                <w:placeholder>
                  <w:docPart w:val="02E2EA5C6A27426B8A8A371EC202BAF6"/>
                </w:placeholder>
                <w:temporary/>
                <w:showingPlcHdr/>
                <w15:appearance w15:val="hidden"/>
              </w:sdtPr>
              <w:sdtEndPr/>
              <w:sdtContent>
                <w:r w:rsidR="000B1256">
                  <w:t>What</w:t>
                </w:r>
              </w:sdtContent>
            </w:sdt>
          </w:p>
        </w:tc>
        <w:tc>
          <w:tcPr>
            <w:tcW w:w="1800" w:type="dxa"/>
          </w:tcPr>
          <w:p w14:paraId="226574E7" w14:textId="77777777" w:rsidR="000B1256" w:rsidRDefault="007271FB" w:rsidP="0016277B">
            <w:sdt>
              <w:sdtPr>
                <w:alias w:val="Who:"/>
                <w:tag w:val="Who:"/>
                <w:id w:val="-964582693"/>
                <w:placeholder>
                  <w:docPart w:val="2CA1FA03ABEE4944A198A8D12DD7E8F1"/>
                </w:placeholder>
                <w:temporary/>
                <w:showingPlcHdr/>
                <w15:appearance w15:val="hidden"/>
              </w:sdtPr>
              <w:sdtEndPr/>
              <w:sdtContent>
                <w:r w:rsidR="000B1256">
                  <w:t>Who</w:t>
                </w:r>
              </w:sdtContent>
            </w:sdt>
          </w:p>
        </w:tc>
        <w:tc>
          <w:tcPr>
            <w:tcW w:w="1350" w:type="dxa"/>
          </w:tcPr>
          <w:p w14:paraId="29429192" w14:textId="77777777" w:rsidR="000B1256" w:rsidRDefault="007271FB" w:rsidP="0016277B">
            <w:sdt>
              <w:sdtPr>
                <w:alias w:val="In Progress:"/>
                <w:tag w:val="In Progress:"/>
                <w:id w:val="368273825"/>
                <w:placeholder>
                  <w:docPart w:val="D7C343AB832A49B6B4E2E164B82A7A24"/>
                </w:placeholder>
                <w:temporary/>
                <w:showingPlcHdr/>
                <w15:appearance w15:val="hidden"/>
              </w:sdtPr>
              <w:sdtEndPr/>
              <w:sdtContent>
                <w:r w:rsidR="000B1256">
                  <w:t>In Progress</w:t>
                </w:r>
              </w:sdtContent>
            </w:sdt>
          </w:p>
        </w:tc>
        <w:tc>
          <w:tcPr>
            <w:tcW w:w="1021" w:type="dxa"/>
          </w:tcPr>
          <w:p w14:paraId="79D744BC" w14:textId="77777777" w:rsidR="000B1256" w:rsidRDefault="007271FB" w:rsidP="0016277B">
            <w:sdt>
              <w:sdtPr>
                <w:alias w:val="Done:"/>
                <w:tag w:val="Done:"/>
                <w:id w:val="-1422489932"/>
                <w:placeholder>
                  <w:docPart w:val="F44B419508F648C883F2928DC3BD4A92"/>
                </w:placeholder>
                <w:temporary/>
                <w:showingPlcHdr/>
                <w15:appearance w15:val="hidden"/>
              </w:sdtPr>
              <w:sdtEndPr/>
              <w:sdtContent>
                <w:r w:rsidR="000B1256">
                  <w:t>Done</w:t>
                </w:r>
              </w:sdtContent>
            </w:sdt>
          </w:p>
        </w:tc>
      </w:tr>
      <w:tr w:rsidR="000B1256" w14:paraId="034891C7" w14:textId="77777777" w:rsidTr="000B1256">
        <w:sdt>
          <w:sdtPr>
            <w:alias w:val="Priority:"/>
            <w:tag w:val="Priority:"/>
            <w:id w:val="1967079935"/>
            <w:placeholder>
              <w:docPart w:val="F6E86BE58F3D4C62A2F1F21A13814007"/>
            </w:placeholder>
            <w:temporary/>
            <w:showingPlcHdr/>
            <w15:appearance w15:val="hidden"/>
          </w:sdtPr>
          <w:sdtEndPr/>
          <w:sdtContent>
            <w:tc>
              <w:tcPr>
                <w:tcW w:w="1255" w:type="dxa"/>
              </w:tcPr>
              <w:p w14:paraId="66853AE3" w14:textId="77777777" w:rsidR="000B1256" w:rsidRDefault="000B1256" w:rsidP="0016277B">
                <w:r>
                  <w:t>Priority</w:t>
                </w:r>
              </w:p>
            </w:tc>
          </w:sdtContent>
        </w:sdt>
        <w:tc>
          <w:tcPr>
            <w:tcW w:w="1260" w:type="dxa"/>
          </w:tcPr>
          <w:p w14:paraId="2030FBC5" w14:textId="77777777" w:rsidR="000B1256" w:rsidRDefault="007271FB" w:rsidP="0016277B">
            <w:sdt>
              <w:sdtPr>
                <w:alias w:val="Due Date:"/>
                <w:tag w:val="Due Date:"/>
                <w:id w:val="939565065"/>
                <w:placeholder>
                  <w:docPart w:val="95C47ADBFE50491BA24DA8F18378A3AE"/>
                </w:placeholder>
                <w:temporary/>
                <w:showingPlcHdr/>
                <w15:appearance w15:val="hidden"/>
              </w:sdtPr>
              <w:sdtEndPr/>
              <w:sdtContent>
                <w:r w:rsidR="000B1256">
                  <w:t>Due Date</w:t>
                </w:r>
              </w:sdtContent>
            </w:sdt>
          </w:p>
        </w:tc>
        <w:tc>
          <w:tcPr>
            <w:tcW w:w="3240" w:type="dxa"/>
          </w:tcPr>
          <w:p w14:paraId="12377E39" w14:textId="77777777" w:rsidR="000B1256" w:rsidRDefault="007271FB" w:rsidP="0016277B">
            <w:sdt>
              <w:sdtPr>
                <w:alias w:val="What:"/>
                <w:tag w:val="What:"/>
                <w:id w:val="-898203888"/>
                <w:placeholder>
                  <w:docPart w:val="3E63AF9880814346873F6737267787C2"/>
                </w:placeholder>
                <w:temporary/>
                <w:showingPlcHdr/>
                <w15:appearance w15:val="hidden"/>
              </w:sdtPr>
              <w:sdtEndPr/>
              <w:sdtContent>
                <w:r w:rsidR="000B1256">
                  <w:t>What</w:t>
                </w:r>
              </w:sdtContent>
            </w:sdt>
          </w:p>
        </w:tc>
        <w:tc>
          <w:tcPr>
            <w:tcW w:w="1800" w:type="dxa"/>
          </w:tcPr>
          <w:p w14:paraId="75F21962" w14:textId="77777777" w:rsidR="000B1256" w:rsidRDefault="007271FB" w:rsidP="0016277B">
            <w:sdt>
              <w:sdtPr>
                <w:alias w:val="Who:"/>
                <w:tag w:val="Who:"/>
                <w:id w:val="-657921379"/>
                <w:placeholder>
                  <w:docPart w:val="43F59356A2EA493D86D6FFED24C15D06"/>
                </w:placeholder>
                <w:temporary/>
                <w:showingPlcHdr/>
                <w15:appearance w15:val="hidden"/>
              </w:sdtPr>
              <w:sdtEndPr/>
              <w:sdtContent>
                <w:r w:rsidR="000B1256">
                  <w:t>Who</w:t>
                </w:r>
              </w:sdtContent>
            </w:sdt>
          </w:p>
        </w:tc>
        <w:tc>
          <w:tcPr>
            <w:tcW w:w="1350" w:type="dxa"/>
          </w:tcPr>
          <w:p w14:paraId="63C4CC25" w14:textId="77777777" w:rsidR="000B1256" w:rsidRDefault="007271FB" w:rsidP="0016277B">
            <w:sdt>
              <w:sdtPr>
                <w:alias w:val="In Progress:"/>
                <w:tag w:val="In Progress:"/>
                <w:id w:val="122819354"/>
                <w:placeholder>
                  <w:docPart w:val="1B3B439632B8424B9EA5EDE562BED129"/>
                </w:placeholder>
                <w:temporary/>
                <w:showingPlcHdr/>
                <w15:appearance w15:val="hidden"/>
              </w:sdtPr>
              <w:sdtEndPr/>
              <w:sdtContent>
                <w:r w:rsidR="000B1256">
                  <w:t>In Progress</w:t>
                </w:r>
              </w:sdtContent>
            </w:sdt>
          </w:p>
        </w:tc>
        <w:tc>
          <w:tcPr>
            <w:tcW w:w="1021" w:type="dxa"/>
          </w:tcPr>
          <w:p w14:paraId="0FD897E9" w14:textId="77777777" w:rsidR="000B1256" w:rsidRDefault="007271FB" w:rsidP="0016277B">
            <w:sdt>
              <w:sdtPr>
                <w:alias w:val="Done:"/>
                <w:tag w:val="Done:"/>
                <w:id w:val="486442320"/>
                <w:placeholder>
                  <w:docPart w:val="67BC494046244B2FB200857C007FC448"/>
                </w:placeholder>
                <w:temporary/>
                <w:showingPlcHdr/>
                <w15:appearance w15:val="hidden"/>
              </w:sdtPr>
              <w:sdtEndPr/>
              <w:sdtContent>
                <w:r w:rsidR="000B1256">
                  <w:t>Done</w:t>
                </w:r>
              </w:sdtContent>
            </w:sdt>
          </w:p>
        </w:tc>
      </w:tr>
      <w:tr w:rsidR="000B1256" w14:paraId="6CCA2FEE" w14:textId="77777777" w:rsidTr="000B1256">
        <w:sdt>
          <w:sdtPr>
            <w:alias w:val="Priority:"/>
            <w:tag w:val="Priority:"/>
            <w:id w:val="-1347006933"/>
            <w:placeholder>
              <w:docPart w:val="A37C9C2448244309846B96174E578FE5"/>
            </w:placeholder>
            <w:temporary/>
            <w:showingPlcHdr/>
            <w15:appearance w15:val="hidden"/>
          </w:sdtPr>
          <w:sdtEndPr/>
          <w:sdtContent>
            <w:tc>
              <w:tcPr>
                <w:tcW w:w="1255" w:type="dxa"/>
              </w:tcPr>
              <w:p w14:paraId="120D2163" w14:textId="77777777" w:rsidR="000B1256" w:rsidRDefault="000B1256" w:rsidP="0016277B">
                <w:r>
                  <w:t>Priority</w:t>
                </w:r>
              </w:p>
            </w:tc>
          </w:sdtContent>
        </w:sdt>
        <w:tc>
          <w:tcPr>
            <w:tcW w:w="1260" w:type="dxa"/>
          </w:tcPr>
          <w:p w14:paraId="1CC69F3F" w14:textId="77777777" w:rsidR="000B1256" w:rsidRDefault="007271FB" w:rsidP="0016277B">
            <w:sdt>
              <w:sdtPr>
                <w:alias w:val="Due Date:"/>
                <w:tag w:val="Due Date:"/>
                <w:id w:val="764743590"/>
                <w:placeholder>
                  <w:docPart w:val="874818A9E3C940C098F8D7EC657A38D2"/>
                </w:placeholder>
                <w:temporary/>
                <w:showingPlcHdr/>
                <w15:appearance w15:val="hidden"/>
              </w:sdtPr>
              <w:sdtEndPr/>
              <w:sdtContent>
                <w:r w:rsidR="000B1256">
                  <w:t>Due Date</w:t>
                </w:r>
              </w:sdtContent>
            </w:sdt>
          </w:p>
        </w:tc>
        <w:tc>
          <w:tcPr>
            <w:tcW w:w="3240" w:type="dxa"/>
          </w:tcPr>
          <w:p w14:paraId="0AD7FAEC" w14:textId="77777777" w:rsidR="000B1256" w:rsidRDefault="007271FB" w:rsidP="0016277B">
            <w:sdt>
              <w:sdtPr>
                <w:alias w:val="What:"/>
                <w:tag w:val="What:"/>
                <w:id w:val="-1936433618"/>
                <w:placeholder>
                  <w:docPart w:val="7B49DB5630E54ADFA9DD92724E2FC6E1"/>
                </w:placeholder>
                <w:temporary/>
                <w:showingPlcHdr/>
                <w15:appearance w15:val="hidden"/>
              </w:sdtPr>
              <w:sdtEndPr/>
              <w:sdtContent>
                <w:r w:rsidR="000B1256">
                  <w:t>What</w:t>
                </w:r>
              </w:sdtContent>
            </w:sdt>
          </w:p>
        </w:tc>
        <w:tc>
          <w:tcPr>
            <w:tcW w:w="1800" w:type="dxa"/>
          </w:tcPr>
          <w:p w14:paraId="1AC1EAB5" w14:textId="77777777" w:rsidR="000B1256" w:rsidRDefault="007271FB" w:rsidP="0016277B">
            <w:sdt>
              <w:sdtPr>
                <w:alias w:val="Who:"/>
                <w:tag w:val="Who:"/>
                <w:id w:val="1475878919"/>
                <w:placeholder>
                  <w:docPart w:val="80EB3A461A9C4E1197AEFB2D22C1E939"/>
                </w:placeholder>
                <w:temporary/>
                <w:showingPlcHdr/>
                <w15:appearance w15:val="hidden"/>
              </w:sdtPr>
              <w:sdtEndPr/>
              <w:sdtContent>
                <w:r w:rsidR="000B1256">
                  <w:t>Who</w:t>
                </w:r>
              </w:sdtContent>
            </w:sdt>
          </w:p>
        </w:tc>
        <w:tc>
          <w:tcPr>
            <w:tcW w:w="1350" w:type="dxa"/>
          </w:tcPr>
          <w:p w14:paraId="1C55D35C" w14:textId="77777777" w:rsidR="000B1256" w:rsidRDefault="007271FB" w:rsidP="0016277B">
            <w:sdt>
              <w:sdtPr>
                <w:alias w:val="In Progress:"/>
                <w:tag w:val="In Progress:"/>
                <w:id w:val="-94628709"/>
                <w:placeholder>
                  <w:docPart w:val="DAB7F73559C842E6A2A39552366E8131"/>
                </w:placeholder>
                <w:temporary/>
                <w:showingPlcHdr/>
                <w15:appearance w15:val="hidden"/>
              </w:sdtPr>
              <w:sdtEndPr/>
              <w:sdtContent>
                <w:r w:rsidR="000B1256">
                  <w:t>In Progress</w:t>
                </w:r>
              </w:sdtContent>
            </w:sdt>
          </w:p>
        </w:tc>
        <w:tc>
          <w:tcPr>
            <w:tcW w:w="1021" w:type="dxa"/>
          </w:tcPr>
          <w:p w14:paraId="239A2D57" w14:textId="77777777" w:rsidR="000B1256" w:rsidRDefault="007271FB" w:rsidP="0016277B">
            <w:sdt>
              <w:sdtPr>
                <w:alias w:val="Done:"/>
                <w:tag w:val="Done:"/>
                <w:id w:val="-663240656"/>
                <w:placeholder>
                  <w:docPart w:val="19F81F48DB524711BB314F3D14D40A03"/>
                </w:placeholder>
                <w:temporary/>
                <w:showingPlcHdr/>
                <w15:appearance w15:val="hidden"/>
              </w:sdtPr>
              <w:sdtEndPr/>
              <w:sdtContent>
                <w:r w:rsidR="000B1256">
                  <w:t>Done</w:t>
                </w:r>
              </w:sdtContent>
            </w:sdt>
          </w:p>
        </w:tc>
      </w:tr>
      <w:tr w:rsidR="000B1256" w14:paraId="7039CFCD" w14:textId="77777777" w:rsidTr="000B1256">
        <w:sdt>
          <w:sdtPr>
            <w:alias w:val="Priority:"/>
            <w:tag w:val="Priority:"/>
            <w:id w:val="1339733526"/>
            <w:placeholder>
              <w:docPart w:val="E7282E97E6F24116B02811C8215BA1E8"/>
            </w:placeholder>
            <w:temporary/>
            <w:showingPlcHdr/>
            <w15:appearance w15:val="hidden"/>
          </w:sdtPr>
          <w:sdtEndPr/>
          <w:sdtContent>
            <w:tc>
              <w:tcPr>
                <w:tcW w:w="1255" w:type="dxa"/>
              </w:tcPr>
              <w:p w14:paraId="239DA8AF" w14:textId="77777777" w:rsidR="000B1256" w:rsidRDefault="000B1256" w:rsidP="0016277B">
                <w:r>
                  <w:t>Priority</w:t>
                </w:r>
              </w:p>
            </w:tc>
          </w:sdtContent>
        </w:sdt>
        <w:tc>
          <w:tcPr>
            <w:tcW w:w="1260" w:type="dxa"/>
          </w:tcPr>
          <w:p w14:paraId="725D18B7" w14:textId="77777777" w:rsidR="000B1256" w:rsidRDefault="007271FB" w:rsidP="0016277B">
            <w:sdt>
              <w:sdtPr>
                <w:alias w:val="Due Date:"/>
                <w:tag w:val="Due Date:"/>
                <w:id w:val="-686297279"/>
                <w:placeholder>
                  <w:docPart w:val="109FB634A4704A038115B1D5A90FFFD3"/>
                </w:placeholder>
                <w:temporary/>
                <w:showingPlcHdr/>
                <w15:appearance w15:val="hidden"/>
              </w:sdtPr>
              <w:sdtEndPr/>
              <w:sdtContent>
                <w:r w:rsidR="000B1256">
                  <w:t>Due Date</w:t>
                </w:r>
              </w:sdtContent>
            </w:sdt>
          </w:p>
        </w:tc>
        <w:tc>
          <w:tcPr>
            <w:tcW w:w="3240" w:type="dxa"/>
          </w:tcPr>
          <w:p w14:paraId="788A07D5" w14:textId="77777777" w:rsidR="000B1256" w:rsidRDefault="007271FB" w:rsidP="0016277B">
            <w:sdt>
              <w:sdtPr>
                <w:alias w:val="What:"/>
                <w:tag w:val="What:"/>
                <w:id w:val="-16932151"/>
                <w:placeholder>
                  <w:docPart w:val="981BD3F589254B4CAFF66013A2E22B93"/>
                </w:placeholder>
                <w:temporary/>
                <w:showingPlcHdr/>
                <w15:appearance w15:val="hidden"/>
              </w:sdtPr>
              <w:sdtEndPr/>
              <w:sdtContent>
                <w:r w:rsidR="000B1256">
                  <w:t>What</w:t>
                </w:r>
              </w:sdtContent>
            </w:sdt>
          </w:p>
        </w:tc>
        <w:tc>
          <w:tcPr>
            <w:tcW w:w="1800" w:type="dxa"/>
          </w:tcPr>
          <w:p w14:paraId="625B712F" w14:textId="77777777" w:rsidR="000B1256" w:rsidRDefault="007271FB" w:rsidP="0016277B">
            <w:sdt>
              <w:sdtPr>
                <w:alias w:val="Who:"/>
                <w:tag w:val="Who:"/>
                <w:id w:val="1307667331"/>
                <w:placeholder>
                  <w:docPart w:val="16BF86A638064C4187C28295F2321E4F"/>
                </w:placeholder>
                <w:temporary/>
                <w:showingPlcHdr/>
                <w15:appearance w15:val="hidden"/>
              </w:sdtPr>
              <w:sdtEndPr/>
              <w:sdtContent>
                <w:r w:rsidR="000B1256">
                  <w:t>Who</w:t>
                </w:r>
              </w:sdtContent>
            </w:sdt>
          </w:p>
        </w:tc>
        <w:tc>
          <w:tcPr>
            <w:tcW w:w="1350" w:type="dxa"/>
          </w:tcPr>
          <w:p w14:paraId="69120D2F" w14:textId="77777777" w:rsidR="000B1256" w:rsidRDefault="007271FB" w:rsidP="0016277B">
            <w:sdt>
              <w:sdtPr>
                <w:alias w:val="In Progress:"/>
                <w:tag w:val="In Progress:"/>
                <w:id w:val="-757370344"/>
                <w:placeholder>
                  <w:docPart w:val="F23A9B11E9464EE8BA069C534DB40918"/>
                </w:placeholder>
                <w:temporary/>
                <w:showingPlcHdr/>
                <w15:appearance w15:val="hidden"/>
              </w:sdtPr>
              <w:sdtEndPr/>
              <w:sdtContent>
                <w:r w:rsidR="000B1256">
                  <w:t>In Progress</w:t>
                </w:r>
              </w:sdtContent>
            </w:sdt>
          </w:p>
        </w:tc>
        <w:tc>
          <w:tcPr>
            <w:tcW w:w="1021" w:type="dxa"/>
          </w:tcPr>
          <w:p w14:paraId="7490C09A" w14:textId="77777777" w:rsidR="000B1256" w:rsidRDefault="007271FB" w:rsidP="0016277B">
            <w:sdt>
              <w:sdtPr>
                <w:alias w:val="Done:"/>
                <w:tag w:val="Done:"/>
                <w:id w:val="1494062162"/>
                <w:placeholder>
                  <w:docPart w:val="4A48F2D08CE044079869127DF33AF383"/>
                </w:placeholder>
                <w:temporary/>
                <w:showingPlcHdr/>
                <w15:appearance w15:val="hidden"/>
              </w:sdtPr>
              <w:sdtEndPr/>
              <w:sdtContent>
                <w:r w:rsidR="000B1256">
                  <w:t>Done</w:t>
                </w:r>
              </w:sdtContent>
            </w:sdt>
          </w:p>
        </w:tc>
      </w:tr>
      <w:tr w:rsidR="000B1256" w14:paraId="58B4FB69" w14:textId="77777777" w:rsidTr="000B1256">
        <w:sdt>
          <w:sdtPr>
            <w:alias w:val="Priority:"/>
            <w:tag w:val="Priority:"/>
            <w:id w:val="1799482745"/>
            <w:placeholder>
              <w:docPart w:val="B637B9DFC6384543B9DB28BB6F751851"/>
            </w:placeholder>
            <w:temporary/>
            <w:showingPlcHdr/>
            <w15:appearance w15:val="hidden"/>
          </w:sdtPr>
          <w:sdtEndPr/>
          <w:sdtContent>
            <w:tc>
              <w:tcPr>
                <w:tcW w:w="1255" w:type="dxa"/>
              </w:tcPr>
              <w:p w14:paraId="74E5CF0D" w14:textId="77777777" w:rsidR="000B1256" w:rsidRDefault="000B1256" w:rsidP="0016277B">
                <w:r>
                  <w:t>Priority</w:t>
                </w:r>
              </w:p>
            </w:tc>
          </w:sdtContent>
        </w:sdt>
        <w:tc>
          <w:tcPr>
            <w:tcW w:w="1260" w:type="dxa"/>
          </w:tcPr>
          <w:p w14:paraId="2F450F00" w14:textId="77777777" w:rsidR="000B1256" w:rsidRDefault="007271FB" w:rsidP="0016277B">
            <w:sdt>
              <w:sdtPr>
                <w:alias w:val="Due Date:"/>
                <w:tag w:val="Due Date:"/>
                <w:id w:val="-1325356379"/>
                <w:placeholder>
                  <w:docPart w:val="3D7F05AC06BB43D19E7BD8F9449C59F2"/>
                </w:placeholder>
                <w:temporary/>
                <w:showingPlcHdr/>
                <w15:appearance w15:val="hidden"/>
              </w:sdtPr>
              <w:sdtEndPr/>
              <w:sdtContent>
                <w:r w:rsidR="000B1256">
                  <w:t>Due Date</w:t>
                </w:r>
              </w:sdtContent>
            </w:sdt>
          </w:p>
        </w:tc>
        <w:tc>
          <w:tcPr>
            <w:tcW w:w="3240" w:type="dxa"/>
          </w:tcPr>
          <w:p w14:paraId="075D2E6C" w14:textId="77777777" w:rsidR="000B1256" w:rsidRDefault="007271FB" w:rsidP="0016277B">
            <w:sdt>
              <w:sdtPr>
                <w:alias w:val="What:"/>
                <w:tag w:val="What:"/>
                <w:id w:val="-259063644"/>
                <w:placeholder>
                  <w:docPart w:val="CA1D65F2D8DA4EBC8638ECAB4A0E3ACD"/>
                </w:placeholder>
                <w:temporary/>
                <w:showingPlcHdr/>
                <w15:appearance w15:val="hidden"/>
              </w:sdtPr>
              <w:sdtEndPr/>
              <w:sdtContent>
                <w:r w:rsidR="000B1256">
                  <w:t>What</w:t>
                </w:r>
              </w:sdtContent>
            </w:sdt>
          </w:p>
        </w:tc>
        <w:tc>
          <w:tcPr>
            <w:tcW w:w="1800" w:type="dxa"/>
          </w:tcPr>
          <w:p w14:paraId="1CCA9A49" w14:textId="77777777" w:rsidR="000B1256" w:rsidRDefault="007271FB" w:rsidP="0016277B">
            <w:sdt>
              <w:sdtPr>
                <w:alias w:val="Who:"/>
                <w:tag w:val="Who:"/>
                <w:id w:val="-499124713"/>
                <w:placeholder>
                  <w:docPart w:val="2236B323C1334AEB89B3231F59F1B116"/>
                </w:placeholder>
                <w:temporary/>
                <w:showingPlcHdr/>
                <w15:appearance w15:val="hidden"/>
              </w:sdtPr>
              <w:sdtEndPr/>
              <w:sdtContent>
                <w:r w:rsidR="000B1256">
                  <w:t>Who</w:t>
                </w:r>
              </w:sdtContent>
            </w:sdt>
          </w:p>
        </w:tc>
        <w:tc>
          <w:tcPr>
            <w:tcW w:w="1350" w:type="dxa"/>
          </w:tcPr>
          <w:p w14:paraId="238DAD13" w14:textId="77777777" w:rsidR="000B1256" w:rsidRDefault="007271FB" w:rsidP="0016277B">
            <w:sdt>
              <w:sdtPr>
                <w:alias w:val="In Progress:"/>
                <w:tag w:val="In Progress:"/>
                <w:id w:val="1107160107"/>
                <w:placeholder>
                  <w:docPart w:val="EC571E5D0BD94CDA877C399568062875"/>
                </w:placeholder>
                <w:temporary/>
                <w:showingPlcHdr/>
                <w15:appearance w15:val="hidden"/>
              </w:sdtPr>
              <w:sdtEndPr/>
              <w:sdtContent>
                <w:r w:rsidR="000B1256">
                  <w:t>In Progress</w:t>
                </w:r>
              </w:sdtContent>
            </w:sdt>
          </w:p>
        </w:tc>
        <w:tc>
          <w:tcPr>
            <w:tcW w:w="1021" w:type="dxa"/>
          </w:tcPr>
          <w:p w14:paraId="0D35817B" w14:textId="77777777" w:rsidR="000B1256" w:rsidRDefault="007271FB" w:rsidP="0016277B">
            <w:sdt>
              <w:sdtPr>
                <w:alias w:val="Done:"/>
                <w:tag w:val="Done:"/>
                <w:id w:val="-2019528516"/>
                <w:placeholder>
                  <w:docPart w:val="6371241C033E4405A35B166790B1BE04"/>
                </w:placeholder>
                <w:temporary/>
                <w:showingPlcHdr/>
                <w15:appearance w15:val="hidden"/>
              </w:sdtPr>
              <w:sdtEndPr/>
              <w:sdtContent>
                <w:r w:rsidR="000B1256">
                  <w:t>Done</w:t>
                </w:r>
              </w:sdtContent>
            </w:sdt>
          </w:p>
        </w:tc>
      </w:tr>
      <w:tr w:rsidR="000B1256" w14:paraId="77F6FC9C" w14:textId="77777777" w:rsidTr="000B1256">
        <w:sdt>
          <w:sdtPr>
            <w:alias w:val="Priority:"/>
            <w:tag w:val="Priority:"/>
            <w:id w:val="596067770"/>
            <w:placeholder>
              <w:docPart w:val="87AE37285FBC4A93AE23E038EDFC6B23"/>
            </w:placeholder>
            <w:temporary/>
            <w:showingPlcHdr/>
            <w15:appearance w15:val="hidden"/>
          </w:sdtPr>
          <w:sdtEndPr/>
          <w:sdtContent>
            <w:tc>
              <w:tcPr>
                <w:tcW w:w="1255" w:type="dxa"/>
              </w:tcPr>
              <w:p w14:paraId="321DE009" w14:textId="77777777" w:rsidR="000B1256" w:rsidRDefault="000B1256" w:rsidP="0016277B">
                <w:r>
                  <w:t>Priority</w:t>
                </w:r>
              </w:p>
            </w:tc>
          </w:sdtContent>
        </w:sdt>
        <w:tc>
          <w:tcPr>
            <w:tcW w:w="1260" w:type="dxa"/>
          </w:tcPr>
          <w:p w14:paraId="3F287A88" w14:textId="77777777" w:rsidR="000B1256" w:rsidRDefault="007271FB" w:rsidP="0016277B">
            <w:sdt>
              <w:sdtPr>
                <w:alias w:val="Due Date:"/>
                <w:tag w:val="Due Date:"/>
                <w:id w:val="1070544525"/>
                <w:placeholder>
                  <w:docPart w:val="D20D53F3E2CC4B91AA5367DB1E80F4E6"/>
                </w:placeholder>
                <w:temporary/>
                <w:showingPlcHdr/>
                <w15:appearance w15:val="hidden"/>
              </w:sdtPr>
              <w:sdtEndPr/>
              <w:sdtContent>
                <w:r w:rsidR="000B1256">
                  <w:t>Due Date</w:t>
                </w:r>
              </w:sdtContent>
            </w:sdt>
          </w:p>
        </w:tc>
        <w:tc>
          <w:tcPr>
            <w:tcW w:w="3240" w:type="dxa"/>
          </w:tcPr>
          <w:p w14:paraId="0EF19544" w14:textId="77777777" w:rsidR="000B1256" w:rsidRDefault="007271FB" w:rsidP="0016277B">
            <w:sdt>
              <w:sdtPr>
                <w:alias w:val="What:"/>
                <w:tag w:val="What:"/>
                <w:id w:val="531922826"/>
                <w:placeholder>
                  <w:docPart w:val="6BCF593018F04686B110311B4E9FB152"/>
                </w:placeholder>
                <w:temporary/>
                <w:showingPlcHdr/>
                <w15:appearance w15:val="hidden"/>
              </w:sdtPr>
              <w:sdtEndPr/>
              <w:sdtContent>
                <w:r w:rsidR="000B1256">
                  <w:t>What</w:t>
                </w:r>
              </w:sdtContent>
            </w:sdt>
          </w:p>
        </w:tc>
        <w:tc>
          <w:tcPr>
            <w:tcW w:w="1800" w:type="dxa"/>
          </w:tcPr>
          <w:p w14:paraId="64F80DB8" w14:textId="77777777" w:rsidR="000B1256" w:rsidRDefault="007271FB" w:rsidP="0016277B">
            <w:sdt>
              <w:sdtPr>
                <w:alias w:val="Who:"/>
                <w:tag w:val="Who:"/>
                <w:id w:val="485296562"/>
                <w:placeholder>
                  <w:docPart w:val="B2DA21795616426597829D3ECE39C69E"/>
                </w:placeholder>
                <w:temporary/>
                <w:showingPlcHdr/>
                <w15:appearance w15:val="hidden"/>
              </w:sdtPr>
              <w:sdtEndPr/>
              <w:sdtContent>
                <w:r w:rsidR="000B1256">
                  <w:t>Who</w:t>
                </w:r>
              </w:sdtContent>
            </w:sdt>
          </w:p>
        </w:tc>
        <w:tc>
          <w:tcPr>
            <w:tcW w:w="1350" w:type="dxa"/>
          </w:tcPr>
          <w:p w14:paraId="1B3338A4" w14:textId="77777777" w:rsidR="000B1256" w:rsidRDefault="007271FB" w:rsidP="0016277B">
            <w:sdt>
              <w:sdtPr>
                <w:alias w:val="In Progress:"/>
                <w:tag w:val="In Progress:"/>
                <w:id w:val="1263568284"/>
                <w:placeholder>
                  <w:docPart w:val="CC7A043F16E24FFA926CA4600D920ABB"/>
                </w:placeholder>
                <w:temporary/>
                <w:showingPlcHdr/>
                <w15:appearance w15:val="hidden"/>
              </w:sdtPr>
              <w:sdtEndPr/>
              <w:sdtContent>
                <w:r w:rsidR="000B1256">
                  <w:t>In Progress</w:t>
                </w:r>
              </w:sdtContent>
            </w:sdt>
          </w:p>
        </w:tc>
        <w:tc>
          <w:tcPr>
            <w:tcW w:w="1021" w:type="dxa"/>
          </w:tcPr>
          <w:p w14:paraId="1710BB88" w14:textId="77777777" w:rsidR="000B1256" w:rsidRDefault="007271FB" w:rsidP="0016277B">
            <w:sdt>
              <w:sdtPr>
                <w:alias w:val="Done:"/>
                <w:tag w:val="Done:"/>
                <w:id w:val="265051779"/>
                <w:placeholder>
                  <w:docPart w:val="7578A7623FD74CDBB4B7BECD90487BF8"/>
                </w:placeholder>
                <w:temporary/>
                <w:showingPlcHdr/>
                <w15:appearance w15:val="hidden"/>
              </w:sdtPr>
              <w:sdtEndPr/>
              <w:sdtContent>
                <w:r w:rsidR="000B1256">
                  <w:t>Done</w:t>
                </w:r>
              </w:sdtContent>
            </w:sdt>
          </w:p>
        </w:tc>
      </w:tr>
    </w:tbl>
    <w:p w14:paraId="5945F351" w14:textId="77777777" w:rsidR="000A320F" w:rsidRDefault="000A320F"/>
    <w:sectPr w:rsidR="000A320F" w:rsidSect="000B1256">
      <w:headerReference w:type="even" r:id="rId7"/>
      <w:headerReference w:type="default" r:id="rId8"/>
      <w:footerReference w:type="even" r:id="rId9"/>
      <w:footerReference w:type="default" r:id="rId10"/>
      <w:headerReference w:type="first" r:id="rId11"/>
      <w:footerReference w:type="first" r:id="rId12"/>
      <w:pgSz w:w="12240" w:h="15840"/>
      <w:pgMar w:top="2790" w:right="1152" w:bottom="4234" w:left="1152"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811DB" w14:textId="77777777" w:rsidR="00107479" w:rsidRDefault="00107479" w:rsidP="00750308">
      <w:r>
        <w:separator/>
      </w:r>
    </w:p>
  </w:endnote>
  <w:endnote w:type="continuationSeparator" w:id="0">
    <w:p w14:paraId="1FAE46FA" w14:textId="77777777" w:rsidR="00107479" w:rsidRDefault="00107479"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182D6" w14:textId="77777777" w:rsidR="00963059" w:rsidRDefault="00963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ooter table"/>
    </w:tblPr>
    <w:tblGrid>
      <w:gridCol w:w="9936"/>
    </w:tblGrid>
    <w:tr w:rsidR="00477C2D" w14:paraId="10384811" w14:textId="77777777" w:rsidTr="00D37A3D">
      <w:trPr>
        <w:trHeight w:hRule="exact" w:val="1656"/>
      </w:trPr>
      <w:sdt>
        <w:sdtPr>
          <w:alias w:val="Notes - continuation pages:"/>
          <w:tag w:val="Notes - continuation pages:"/>
          <w:id w:val="105857651"/>
          <w:temporary/>
          <w:showingPlcHdr/>
          <w15:appearance w15:val="hidden"/>
        </w:sdtPr>
        <w:sdtEndPr/>
        <w:sdtContent>
          <w:tc>
            <w:tcPr>
              <w:tcW w:w="9936" w:type="dxa"/>
              <w:shd w:val="clear" w:color="auto" w:fill="EAF1DD" w:themeFill="accent3" w:themeFillTint="33"/>
              <w:tcMar>
                <w:top w:w="115" w:type="dxa"/>
                <w:bottom w:w="72" w:type="dxa"/>
              </w:tcMar>
            </w:tcPr>
            <w:p w14:paraId="3DE4DE7D" w14:textId="77777777" w:rsidR="00477C2D" w:rsidRPr="000A320F" w:rsidRDefault="002D42B7" w:rsidP="002D42B7">
              <w:pPr>
                <w:pStyle w:val="Footer"/>
              </w:pPr>
              <w:r w:rsidRPr="002D42B7">
                <w:t>Styles in this document have been customized to match the text formatting you see on this page. On the Home tab of the ribbon, check out Styles to apply the formatting you need with just a tap.</w:t>
              </w:r>
            </w:p>
          </w:tc>
        </w:sdtContent>
      </w:sdt>
    </w:tr>
    <w:tr w:rsidR="00477C2D" w14:paraId="33820D6E" w14:textId="77777777" w:rsidTr="00D37A3D">
      <w:sdt>
        <w:sdtPr>
          <w:alias w:val="Notes title:"/>
          <w:tag w:val="Notes title:"/>
          <w:id w:val="1328396751"/>
          <w:temporary/>
          <w:showingPlcHdr/>
          <w15:appearance w15:val="hidden"/>
        </w:sdtPr>
        <w:sdtEndPr/>
        <w:sdtContent>
          <w:tc>
            <w:tcPr>
              <w:tcW w:w="9936" w:type="dxa"/>
              <w:shd w:val="clear" w:color="auto" w:fill="EAF1DD" w:themeFill="accent3" w:themeFillTint="33"/>
            </w:tcPr>
            <w:p w14:paraId="5A3161CE" w14:textId="77777777" w:rsidR="00477C2D" w:rsidRPr="00F938EB" w:rsidRDefault="002D42B7" w:rsidP="002D42B7">
              <w:pPr>
                <w:pStyle w:val="Heading2"/>
              </w:pPr>
              <w:r>
                <w:t>Notes</w:t>
              </w:r>
            </w:p>
          </w:tc>
        </w:sdtContent>
      </w:sdt>
    </w:tr>
  </w:tbl>
  <w:p w14:paraId="1F49F687" w14:textId="77777777" w:rsidR="00AF3394" w:rsidRPr="00170DF3" w:rsidRDefault="007271FB" w:rsidP="00117F4C">
    <w:pPr>
      <w:pStyle w:val="Footer"/>
      <w:jc w:val="center"/>
      <w:rPr>
        <w:caps/>
        <w:noProof/>
      </w:rPr>
    </w:pPr>
    <w:sdt>
      <w:sdtPr>
        <w:id w:val="1698268188"/>
        <w:docPartObj>
          <w:docPartGallery w:val="Page Numbers (Bottom of Page)"/>
          <w:docPartUnique/>
        </w:docPartObj>
      </w:sdtPr>
      <w:sdtEndPr/>
      <w:sdtContent>
        <w:r w:rsidR="00170DF3" w:rsidRPr="00117F4C">
          <w:fldChar w:fldCharType="begin"/>
        </w:r>
        <w:r w:rsidR="00170DF3" w:rsidRPr="00117F4C">
          <w:instrText xml:space="preserve"> PAGE   \* MERGEFORMAT </w:instrText>
        </w:r>
        <w:r w:rsidR="00170DF3" w:rsidRPr="00117F4C">
          <w:fldChar w:fldCharType="separate"/>
        </w:r>
        <w:r w:rsidR="00877074">
          <w:rPr>
            <w:noProof/>
          </w:rPr>
          <w:t>3</w:t>
        </w:r>
        <w:r w:rsidR="00170DF3" w:rsidRPr="00117F4C">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Footer table"/>
    </w:tblPr>
    <w:tblGrid>
      <w:gridCol w:w="9936"/>
    </w:tblGrid>
    <w:tr w:rsidR="004E4EEA" w14:paraId="20F9F0FF" w14:textId="77777777" w:rsidTr="00963059">
      <w:trPr>
        <w:trHeight w:hRule="exact" w:val="1656"/>
      </w:trPr>
      <w:sdt>
        <w:sdtPr>
          <w:alias w:val="Notes:"/>
          <w:tag w:val="Notes:"/>
          <w:id w:val="2034756390"/>
          <w:temporary/>
          <w:showingPlcHdr/>
          <w15:appearance w15:val="hidden"/>
        </w:sdtPr>
        <w:sdtEndPr/>
        <w:sdtContent>
          <w:tc>
            <w:tcPr>
              <w:tcW w:w="9936" w:type="dxa"/>
              <w:shd w:val="clear" w:color="auto" w:fill="EAF1DD" w:themeFill="accent3" w:themeFillTint="33"/>
              <w:tcMar>
                <w:top w:w="115" w:type="dxa"/>
                <w:bottom w:w="72" w:type="dxa"/>
              </w:tcMar>
            </w:tcPr>
            <w:p w14:paraId="0C512B61" w14:textId="77777777" w:rsidR="004E4EEA" w:rsidRPr="00877074" w:rsidRDefault="00877074" w:rsidP="00877074">
              <w:pPr>
                <w:pStyle w:val="Footer"/>
              </w:pPr>
              <w:r w:rsidRPr="00877074">
                <w:t>To get started right away, just tap any placeholder text (such as this) and start typing to replace it with your own.</w:t>
              </w:r>
            </w:p>
          </w:tc>
        </w:sdtContent>
      </w:sdt>
    </w:tr>
    <w:tr w:rsidR="004E4EEA" w14:paraId="07DEA382" w14:textId="77777777" w:rsidTr="00963059">
      <w:sdt>
        <w:sdtPr>
          <w:alias w:val="Notes title:"/>
          <w:tag w:val="Notes title:"/>
          <w:id w:val="-333068854"/>
          <w:temporary/>
          <w:showingPlcHdr/>
          <w15:appearance w15:val="hidden"/>
        </w:sdtPr>
        <w:sdtEndPr/>
        <w:sdtContent>
          <w:tc>
            <w:tcPr>
              <w:tcW w:w="9936" w:type="dxa"/>
              <w:shd w:val="clear" w:color="auto" w:fill="EAF1DD" w:themeFill="accent3" w:themeFillTint="33"/>
            </w:tcPr>
            <w:p w14:paraId="2F9F286D" w14:textId="77777777" w:rsidR="004E4EEA" w:rsidRPr="009A5E01" w:rsidRDefault="002D42B7" w:rsidP="002D42B7">
              <w:pPr>
                <w:pStyle w:val="Heading2"/>
              </w:pPr>
              <w:r>
                <w:t>Notes</w:t>
              </w:r>
            </w:p>
          </w:tc>
        </w:sdtContent>
      </w:sdt>
    </w:tr>
  </w:tbl>
  <w:p w14:paraId="033377C4" w14:textId="77777777" w:rsidR="005A4058" w:rsidRDefault="005A4058" w:rsidP="00D37A3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453FF" w14:textId="77777777" w:rsidR="00107479" w:rsidRDefault="00107479" w:rsidP="00750308">
      <w:r>
        <w:separator/>
      </w:r>
    </w:p>
  </w:footnote>
  <w:footnote w:type="continuationSeparator" w:id="0">
    <w:p w14:paraId="7C23374D" w14:textId="77777777" w:rsidR="00107479" w:rsidRDefault="00107479"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993AD" w14:textId="77777777" w:rsidR="00963059" w:rsidRDefault="00963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o do list:"/>
      <w:tag w:val="To do list:"/>
      <w:id w:val="227042303"/>
      <w:temporary/>
      <w:showingPlcHdr/>
      <w15:appearance w15:val="hidden"/>
    </w:sdtPr>
    <w:sdtEndPr/>
    <w:sdtContent>
      <w:p w14:paraId="444E9D3B" w14:textId="77777777" w:rsidR="00750308" w:rsidRDefault="00486FDB" w:rsidP="00486FDB">
        <w:pPr>
          <w:pStyle w:val="Header"/>
        </w:pPr>
        <w:r>
          <w:t>To do list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o do list:"/>
      <w:tag w:val="To do list:"/>
      <w:id w:val="1159110948"/>
      <w:temporary/>
      <w:showingPlcHdr/>
      <w15:appearance w15:val="hidden"/>
    </w:sdtPr>
    <w:sdtEndPr/>
    <w:sdtContent>
      <w:p w14:paraId="0EBC8042" w14:textId="77777777" w:rsidR="00DA3CB0" w:rsidRPr="009A5E01" w:rsidRDefault="009A5E01" w:rsidP="009A5E01">
        <w:pPr>
          <w:pStyle w:val="Header"/>
        </w:pPr>
        <w:r>
          <w:t>To do list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479"/>
    <w:rsid w:val="00040546"/>
    <w:rsid w:val="000602BE"/>
    <w:rsid w:val="000A320F"/>
    <w:rsid w:val="000B1256"/>
    <w:rsid w:val="000E1932"/>
    <w:rsid w:val="00107479"/>
    <w:rsid w:val="00117F4C"/>
    <w:rsid w:val="00150154"/>
    <w:rsid w:val="00170DF3"/>
    <w:rsid w:val="001A1FE3"/>
    <w:rsid w:val="001B2D3F"/>
    <w:rsid w:val="002070D0"/>
    <w:rsid w:val="00273BFC"/>
    <w:rsid w:val="00276C92"/>
    <w:rsid w:val="00293B83"/>
    <w:rsid w:val="002D276E"/>
    <w:rsid w:val="002D42B7"/>
    <w:rsid w:val="003A793C"/>
    <w:rsid w:val="003E4B56"/>
    <w:rsid w:val="00415776"/>
    <w:rsid w:val="00477C2D"/>
    <w:rsid w:val="00486FDB"/>
    <w:rsid w:val="004E4EEA"/>
    <w:rsid w:val="00553891"/>
    <w:rsid w:val="005A4058"/>
    <w:rsid w:val="005B2EF6"/>
    <w:rsid w:val="006A3CE7"/>
    <w:rsid w:val="006E7AE9"/>
    <w:rsid w:val="00715A77"/>
    <w:rsid w:val="007271FB"/>
    <w:rsid w:val="00730DEB"/>
    <w:rsid w:val="00750308"/>
    <w:rsid w:val="007B3F7B"/>
    <w:rsid w:val="007B72F3"/>
    <w:rsid w:val="0084270A"/>
    <w:rsid w:val="0085462E"/>
    <w:rsid w:val="00877074"/>
    <w:rsid w:val="00963059"/>
    <w:rsid w:val="00965336"/>
    <w:rsid w:val="009A5E01"/>
    <w:rsid w:val="00AF3394"/>
    <w:rsid w:val="00B6370E"/>
    <w:rsid w:val="00B82D89"/>
    <w:rsid w:val="00B9314E"/>
    <w:rsid w:val="00BF1EDD"/>
    <w:rsid w:val="00BF1FB2"/>
    <w:rsid w:val="00C6319D"/>
    <w:rsid w:val="00C81D06"/>
    <w:rsid w:val="00D153A2"/>
    <w:rsid w:val="00D37A3D"/>
    <w:rsid w:val="00DA0AFE"/>
    <w:rsid w:val="00DA3CB0"/>
    <w:rsid w:val="00E97B73"/>
    <w:rsid w:val="00EB232B"/>
    <w:rsid w:val="00F53C9C"/>
    <w:rsid w:val="00F600A4"/>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92FAE1"/>
  <w15:chartTrackingRefBased/>
  <w15:docId w15:val="{B740F9EF-E571-4026-9474-968C40C3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776"/>
  </w:style>
  <w:style w:type="paragraph" w:styleId="Heading1">
    <w:name w:val="heading 1"/>
    <w:basedOn w:val="Normal"/>
    <w:next w:val="Normal"/>
    <w:link w:val="Heading1Char"/>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Heading2">
    <w:name w:val="heading 2"/>
    <w:basedOn w:val="Normal"/>
    <w:next w:val="Normal"/>
    <w:link w:val="Heading2Char"/>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Heading3">
    <w:name w:val="heading 3"/>
    <w:basedOn w:val="Normal"/>
    <w:next w:val="Normal"/>
    <w:link w:val="Heading3Char"/>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Heading4">
    <w:name w:val="heading 4"/>
    <w:basedOn w:val="Normal"/>
    <w:next w:val="Normal"/>
    <w:link w:val="Heading4Char"/>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Heading5">
    <w:name w:val="heading 5"/>
    <w:basedOn w:val="Normal"/>
    <w:next w:val="Normal"/>
    <w:link w:val="Heading5Char"/>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Heading7">
    <w:name w:val="heading 7"/>
    <w:basedOn w:val="Normal"/>
    <w:next w:val="Normal"/>
    <w:link w:val="Heading7Char"/>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Heading8">
    <w:name w:val="heading 8"/>
    <w:basedOn w:val="Normal"/>
    <w:next w:val="Normal"/>
    <w:link w:val="Heading8Char"/>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Heading9">
    <w:name w:val="heading 9"/>
    <w:basedOn w:val="Normal"/>
    <w:next w:val="Normal"/>
    <w:link w:val="Heading9Char"/>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croTextChar">
    <w:name w:val="Macro Text Char"/>
    <w:basedOn w:val="DefaultParagraphFont"/>
    <w:link w:val="MacroText"/>
    <w:uiPriority w:val="99"/>
    <w:semiHidden/>
    <w:rsid w:val="00FE213D"/>
    <w:rPr>
      <w:rFonts w:ascii="Consolas" w:hAnsi="Consolas"/>
      <w:color w:val="365F91" w:themeColor="accent1" w:themeShade="BF"/>
      <w:szCs w:val="20"/>
    </w:rPr>
  </w:style>
  <w:style w:type="paragraph" w:styleId="Header">
    <w:name w:val="header"/>
    <w:basedOn w:val="Normal"/>
    <w:link w:val="HeaderChar"/>
    <w:uiPriority w:val="99"/>
    <w:unhideWhenUsed/>
    <w:qFormat/>
    <w:rsid w:val="003A793C"/>
    <w:pPr>
      <w:pBdr>
        <w:top w:val="single" w:sz="48" w:space="1" w:color="FABF8F" w:themeColor="accent6" w:themeTint="99"/>
        <w:bottom w:val="single" w:sz="48" w:space="1" w:color="FABF8F" w:themeColor="accent6" w:themeTint="99"/>
      </w:pBdr>
      <w:shd w:val="clear" w:color="auto" w:fill="FDE9D9" w:themeFill="accent6" w:themeFillTint="33"/>
      <w:jc w:val="center"/>
    </w:pPr>
    <w:rPr>
      <w:caps/>
      <w:color w:val="4F6228" w:themeColor="accent3" w:themeShade="80"/>
      <w:spacing w:val="10"/>
      <w:sz w:val="96"/>
    </w:rPr>
  </w:style>
  <w:style w:type="character" w:customStyle="1" w:styleId="Heading3Char">
    <w:name w:val="Heading 3 Char"/>
    <w:basedOn w:val="DefaultParagraphFont"/>
    <w:link w:val="Heading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HeaderChar">
    <w:name w:val="Header Char"/>
    <w:basedOn w:val="DefaultParagraphFont"/>
    <w:link w:val="Header"/>
    <w:uiPriority w:val="99"/>
    <w:rsid w:val="003A793C"/>
    <w:rPr>
      <w:caps/>
      <w:color w:val="4F6228" w:themeColor="accent3" w:themeShade="80"/>
      <w:spacing w:val="10"/>
      <w:sz w:val="96"/>
      <w:shd w:val="clear" w:color="auto" w:fill="FDE9D9" w:themeFill="accent6" w:themeFillTint="33"/>
    </w:rPr>
  </w:style>
  <w:style w:type="paragraph" w:styleId="Footer">
    <w:name w:val="footer"/>
    <w:basedOn w:val="Normal"/>
    <w:link w:val="FooterChar"/>
    <w:uiPriority w:val="99"/>
    <w:unhideWhenUsed/>
    <w:qFormat/>
    <w:rsid w:val="00477C2D"/>
    <w:pPr>
      <w:spacing w:before="120"/>
    </w:pPr>
  </w:style>
  <w:style w:type="character" w:customStyle="1" w:styleId="FooterChar">
    <w:name w:val="Footer Char"/>
    <w:basedOn w:val="DefaultParagraphFont"/>
    <w:link w:val="Footer"/>
    <w:uiPriority w:val="99"/>
    <w:rsid w:val="00477C2D"/>
  </w:style>
  <w:style w:type="table" w:styleId="TableGrid">
    <w:name w:val="Table Grid"/>
    <w:basedOn w:val="TableNormal"/>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odolist">
    <w:name w:val="To do list"/>
    <w:basedOn w:val="TableNormal"/>
    <w:uiPriority w:val="99"/>
    <w:rsid w:val="000B1256"/>
    <w:pPr>
      <w:spacing w:before="80" w:after="80"/>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Subtitle">
    <w:name w:val="Subtitle"/>
    <w:basedOn w:val="Normal"/>
    <w:link w:val="SubtitleChar"/>
    <w:uiPriority w:val="11"/>
    <w:semiHidden/>
    <w:unhideWhenUsed/>
    <w:qFormat/>
    <w:rsid w:val="000E1932"/>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0E1932"/>
    <w:rPr>
      <w:rFonts w:eastAsiaTheme="minorEastAsia"/>
      <w:color w:val="5A5A5A" w:themeColor="text1" w:themeTint="A5"/>
    </w:rPr>
  </w:style>
  <w:style w:type="paragraph" w:styleId="BalloonText">
    <w:name w:val="Balloon Text"/>
    <w:basedOn w:val="Normal"/>
    <w:link w:val="BalloonTextChar"/>
    <w:uiPriority w:val="99"/>
    <w:semiHidden/>
    <w:unhideWhenUsed/>
    <w:rsid w:val="00C81D06"/>
    <w:rPr>
      <w:rFonts w:ascii="Segoe UI" w:hAnsi="Segoe UI" w:cs="Segoe UI"/>
      <w:szCs w:val="18"/>
    </w:rPr>
  </w:style>
  <w:style w:type="character" w:customStyle="1" w:styleId="Heading1Char">
    <w:name w:val="Heading 1 Char"/>
    <w:basedOn w:val="DefaultParagraphFont"/>
    <w:link w:val="Heading1"/>
    <w:uiPriority w:val="9"/>
    <w:rsid w:val="000E1932"/>
    <w:rPr>
      <w:rFonts w:asciiTheme="majorHAnsi" w:eastAsiaTheme="majorEastAsia" w:hAnsiTheme="majorHAnsi" w:cstheme="majorBidi"/>
      <w:caps/>
      <w:color w:val="4F6228" w:themeColor="accent3" w:themeShade="80"/>
      <w:szCs w:val="32"/>
    </w:rPr>
  </w:style>
  <w:style w:type="character" w:customStyle="1" w:styleId="BalloonTextChar">
    <w:name w:val="Balloon Text Char"/>
    <w:basedOn w:val="DefaultParagraphFont"/>
    <w:link w:val="BalloonText"/>
    <w:uiPriority w:val="99"/>
    <w:semiHidden/>
    <w:rsid w:val="00C81D06"/>
    <w:rPr>
      <w:rFonts w:ascii="Segoe UI" w:hAnsi="Segoe UI" w:cs="Segoe UI"/>
      <w:szCs w:val="18"/>
    </w:rPr>
  </w:style>
  <w:style w:type="character" w:customStyle="1" w:styleId="Heading2Char">
    <w:name w:val="Heading 2 Char"/>
    <w:basedOn w:val="DefaultParagraphFont"/>
    <w:link w:val="Heading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Heading4Char">
    <w:name w:val="Heading 4 Char"/>
    <w:basedOn w:val="DefaultParagraphFont"/>
    <w:link w:val="Heading4"/>
    <w:uiPriority w:val="9"/>
    <w:semiHidden/>
    <w:rsid w:val="00C81D06"/>
    <w:rPr>
      <w:rFonts w:asciiTheme="majorHAnsi" w:eastAsiaTheme="majorEastAsia" w:hAnsiTheme="majorHAnsi" w:cstheme="majorBidi"/>
      <w:i/>
      <w:iCs/>
      <w:color w:val="4F6228" w:themeColor="accent3" w:themeShade="80"/>
    </w:rPr>
  </w:style>
  <w:style w:type="character" w:customStyle="1" w:styleId="Heading5Char">
    <w:name w:val="Heading 5 Char"/>
    <w:basedOn w:val="DefaultParagraphFont"/>
    <w:link w:val="Heading5"/>
    <w:uiPriority w:val="9"/>
    <w:semiHidden/>
    <w:rsid w:val="00C81D06"/>
    <w:rPr>
      <w:rFonts w:asciiTheme="majorHAnsi" w:eastAsiaTheme="majorEastAsia" w:hAnsiTheme="majorHAnsi" w:cstheme="majorBidi"/>
      <w:b/>
      <w:color w:val="4F6228" w:themeColor="accent3" w:themeShade="80"/>
    </w:rPr>
  </w:style>
  <w:style w:type="character" w:customStyle="1" w:styleId="Heading6Char">
    <w:name w:val="Heading 6 Char"/>
    <w:basedOn w:val="DefaultParagraphFont"/>
    <w:link w:val="Heading6"/>
    <w:uiPriority w:val="9"/>
    <w:semiHidden/>
    <w:rsid w:val="00C81D06"/>
    <w:rPr>
      <w:rFonts w:asciiTheme="majorHAnsi" w:eastAsiaTheme="majorEastAsia" w:hAnsiTheme="majorHAnsi" w:cstheme="majorBidi"/>
      <w:color w:val="984806" w:themeColor="accent6" w:themeShade="80"/>
    </w:rPr>
  </w:style>
  <w:style w:type="character" w:customStyle="1" w:styleId="Heading7Char">
    <w:name w:val="Heading 7 Char"/>
    <w:basedOn w:val="DefaultParagraphFont"/>
    <w:link w:val="Heading7"/>
    <w:uiPriority w:val="9"/>
    <w:semiHidden/>
    <w:rsid w:val="00C81D06"/>
    <w:rPr>
      <w:rFonts w:asciiTheme="majorHAnsi" w:eastAsiaTheme="majorEastAsia" w:hAnsiTheme="majorHAnsi" w:cstheme="majorBidi"/>
      <w:i/>
      <w:iCs/>
      <w:color w:val="984806" w:themeColor="accent6" w:themeShade="80"/>
    </w:rPr>
  </w:style>
  <w:style w:type="character" w:customStyle="1" w:styleId="Heading8Char">
    <w:name w:val="Heading 8 Char"/>
    <w:basedOn w:val="DefaultParagraphFont"/>
    <w:link w:val="Heading8"/>
    <w:uiPriority w:val="9"/>
    <w:semiHidden/>
    <w:rsid w:val="00C81D06"/>
    <w:rPr>
      <w:rFonts w:asciiTheme="majorHAnsi" w:eastAsiaTheme="majorEastAsia" w:hAnsiTheme="majorHAnsi" w:cstheme="majorBidi"/>
      <w:b/>
      <w:color w:val="984806" w:themeColor="accent6" w:themeShade="80"/>
      <w:szCs w:val="21"/>
    </w:rPr>
  </w:style>
  <w:style w:type="character" w:customStyle="1" w:styleId="Heading9Char">
    <w:name w:val="Heading 9 Char"/>
    <w:basedOn w:val="DefaultParagraphFont"/>
    <w:link w:val="Heading9"/>
    <w:uiPriority w:val="9"/>
    <w:semiHidden/>
    <w:rsid w:val="00C81D06"/>
    <w:rPr>
      <w:rFonts w:asciiTheme="majorHAnsi" w:eastAsiaTheme="majorEastAsia" w:hAnsiTheme="majorHAnsi" w:cstheme="majorBidi"/>
      <w:b/>
      <w:i/>
      <w:iCs/>
      <w:color w:val="984806" w:themeColor="accent6" w:themeShade="80"/>
      <w:szCs w:val="21"/>
    </w:rPr>
  </w:style>
  <w:style w:type="paragraph" w:styleId="Caption">
    <w:name w:val="caption"/>
    <w:basedOn w:val="Normal"/>
    <w:next w:val="Normal"/>
    <w:uiPriority w:val="35"/>
    <w:semiHidden/>
    <w:unhideWhenUsed/>
    <w:qFormat/>
    <w:rsid w:val="00C81D06"/>
    <w:pPr>
      <w:spacing w:after="200"/>
    </w:pPr>
    <w:rPr>
      <w:i/>
      <w:iCs/>
      <w:color w:val="1F497D" w:themeColor="text2"/>
      <w:szCs w:val="18"/>
    </w:rPr>
  </w:style>
  <w:style w:type="paragraph" w:styleId="TOCHeading">
    <w:name w:val="TOC Heading"/>
    <w:basedOn w:val="Heading1"/>
    <w:next w:val="Normal"/>
    <w:uiPriority w:val="39"/>
    <w:semiHidden/>
    <w:unhideWhenUsed/>
    <w:qFormat/>
    <w:rsid w:val="00C81D06"/>
    <w:pPr>
      <w:outlineLvl w:val="9"/>
    </w:pPr>
    <w:rPr>
      <w:caps w:val="0"/>
    </w:rPr>
  </w:style>
  <w:style w:type="paragraph" w:styleId="BodyText3">
    <w:name w:val="Body Text 3"/>
    <w:basedOn w:val="Normal"/>
    <w:link w:val="BodyText3Char"/>
    <w:uiPriority w:val="99"/>
    <w:semiHidden/>
    <w:unhideWhenUsed/>
    <w:rsid w:val="00C81D06"/>
    <w:pPr>
      <w:spacing w:after="120"/>
    </w:pPr>
    <w:rPr>
      <w:szCs w:val="16"/>
    </w:rPr>
  </w:style>
  <w:style w:type="character" w:customStyle="1" w:styleId="BodyText3Char">
    <w:name w:val="Body Text 3 Char"/>
    <w:basedOn w:val="DefaultParagraphFont"/>
    <w:link w:val="BodyText3"/>
    <w:uiPriority w:val="99"/>
    <w:semiHidden/>
    <w:rsid w:val="00C81D06"/>
    <w:rPr>
      <w:szCs w:val="16"/>
    </w:rPr>
  </w:style>
  <w:style w:type="paragraph" w:styleId="BodyTextIndent3">
    <w:name w:val="Body Text Indent 3"/>
    <w:basedOn w:val="Normal"/>
    <w:link w:val="BodyTextIndent3Char"/>
    <w:uiPriority w:val="99"/>
    <w:semiHidden/>
    <w:unhideWhenUsed/>
    <w:rsid w:val="00C81D06"/>
    <w:pPr>
      <w:spacing w:after="120"/>
      <w:ind w:left="360"/>
    </w:pPr>
    <w:rPr>
      <w:szCs w:val="16"/>
    </w:rPr>
  </w:style>
  <w:style w:type="character" w:customStyle="1" w:styleId="BodyTextIndent3Char">
    <w:name w:val="Body Text Indent 3 Char"/>
    <w:basedOn w:val="DefaultParagraphFont"/>
    <w:link w:val="BodyTextIndent3"/>
    <w:uiPriority w:val="99"/>
    <w:semiHidden/>
    <w:rsid w:val="00C81D06"/>
    <w:rPr>
      <w:szCs w:val="16"/>
    </w:rPr>
  </w:style>
  <w:style w:type="character" w:styleId="CommentReference">
    <w:name w:val="annotation reference"/>
    <w:basedOn w:val="DefaultParagraphFont"/>
    <w:uiPriority w:val="99"/>
    <w:semiHidden/>
    <w:unhideWhenUsed/>
    <w:rsid w:val="00C81D06"/>
    <w:rPr>
      <w:sz w:val="22"/>
      <w:szCs w:val="16"/>
    </w:rPr>
  </w:style>
  <w:style w:type="paragraph" w:styleId="CommentText">
    <w:name w:val="annotation text"/>
    <w:basedOn w:val="Normal"/>
    <w:link w:val="CommentTextChar"/>
    <w:uiPriority w:val="99"/>
    <w:semiHidden/>
    <w:unhideWhenUsed/>
    <w:rsid w:val="00C81D06"/>
    <w:rPr>
      <w:szCs w:val="20"/>
    </w:rPr>
  </w:style>
  <w:style w:type="character" w:customStyle="1" w:styleId="CommentTextChar">
    <w:name w:val="Comment Text Char"/>
    <w:basedOn w:val="DefaultParagraphFont"/>
    <w:link w:val="CommentText"/>
    <w:uiPriority w:val="99"/>
    <w:semiHidden/>
    <w:rsid w:val="00C81D06"/>
    <w:rPr>
      <w:szCs w:val="20"/>
    </w:rPr>
  </w:style>
  <w:style w:type="paragraph" w:styleId="CommentSubject">
    <w:name w:val="annotation subject"/>
    <w:basedOn w:val="CommentText"/>
    <w:next w:val="CommentText"/>
    <w:link w:val="CommentSubjectChar"/>
    <w:uiPriority w:val="99"/>
    <w:semiHidden/>
    <w:unhideWhenUsed/>
    <w:rsid w:val="00C81D06"/>
    <w:rPr>
      <w:b/>
      <w:bCs/>
    </w:rPr>
  </w:style>
  <w:style w:type="character" w:customStyle="1" w:styleId="CommentSubjectChar">
    <w:name w:val="Comment Subject Char"/>
    <w:basedOn w:val="CommentTextChar"/>
    <w:link w:val="CommentSubject"/>
    <w:uiPriority w:val="99"/>
    <w:semiHidden/>
    <w:rsid w:val="00C81D06"/>
    <w:rPr>
      <w:b/>
      <w:bCs/>
      <w:szCs w:val="20"/>
    </w:rPr>
  </w:style>
  <w:style w:type="paragraph" w:styleId="DocumentMap">
    <w:name w:val="Document Map"/>
    <w:basedOn w:val="Normal"/>
    <w:link w:val="DocumentMapChar"/>
    <w:uiPriority w:val="99"/>
    <w:semiHidden/>
    <w:unhideWhenUsed/>
    <w:rsid w:val="00C81D06"/>
    <w:rPr>
      <w:rFonts w:ascii="Segoe UI" w:hAnsi="Segoe UI" w:cs="Segoe UI"/>
      <w:szCs w:val="16"/>
    </w:rPr>
  </w:style>
  <w:style w:type="character" w:customStyle="1" w:styleId="DocumentMapChar">
    <w:name w:val="Document Map Char"/>
    <w:basedOn w:val="DefaultParagraphFont"/>
    <w:link w:val="DocumentMap"/>
    <w:uiPriority w:val="99"/>
    <w:semiHidden/>
    <w:rsid w:val="00C81D06"/>
    <w:rPr>
      <w:rFonts w:ascii="Segoe UI" w:hAnsi="Segoe UI" w:cs="Segoe UI"/>
      <w:szCs w:val="16"/>
    </w:rPr>
  </w:style>
  <w:style w:type="paragraph" w:styleId="EndnoteText">
    <w:name w:val="endnote text"/>
    <w:basedOn w:val="Normal"/>
    <w:link w:val="EndnoteTextChar"/>
    <w:uiPriority w:val="99"/>
    <w:semiHidden/>
    <w:unhideWhenUsed/>
    <w:rsid w:val="00C81D06"/>
    <w:rPr>
      <w:szCs w:val="20"/>
    </w:rPr>
  </w:style>
  <w:style w:type="character" w:customStyle="1" w:styleId="EndnoteTextChar">
    <w:name w:val="Endnote Text Char"/>
    <w:basedOn w:val="DefaultParagraphFont"/>
    <w:link w:val="EndnoteText"/>
    <w:uiPriority w:val="99"/>
    <w:semiHidden/>
    <w:rsid w:val="00C81D06"/>
    <w:rPr>
      <w:szCs w:val="20"/>
    </w:rPr>
  </w:style>
  <w:style w:type="paragraph" w:styleId="EnvelopeReturn">
    <w:name w:val="envelope return"/>
    <w:basedOn w:val="Normal"/>
    <w:uiPriority w:val="99"/>
    <w:semiHidden/>
    <w:unhideWhenUsed/>
    <w:rsid w:val="00C81D06"/>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81D06"/>
    <w:rPr>
      <w:szCs w:val="20"/>
    </w:rPr>
  </w:style>
  <w:style w:type="character" w:customStyle="1" w:styleId="FootnoteTextChar">
    <w:name w:val="Footnote Text Char"/>
    <w:basedOn w:val="DefaultParagraphFont"/>
    <w:link w:val="FootnoteText"/>
    <w:uiPriority w:val="99"/>
    <w:semiHidden/>
    <w:rsid w:val="00C81D06"/>
    <w:rPr>
      <w:szCs w:val="20"/>
    </w:rPr>
  </w:style>
  <w:style w:type="character" w:styleId="HTMLCode">
    <w:name w:val="HTML Code"/>
    <w:basedOn w:val="DefaultParagraphFont"/>
    <w:uiPriority w:val="99"/>
    <w:semiHidden/>
    <w:unhideWhenUsed/>
    <w:rsid w:val="00C81D06"/>
    <w:rPr>
      <w:rFonts w:ascii="Consolas" w:hAnsi="Consolas"/>
      <w:sz w:val="22"/>
      <w:szCs w:val="20"/>
    </w:rPr>
  </w:style>
  <w:style w:type="character" w:styleId="HTMLKeyboard">
    <w:name w:val="HTML Keyboard"/>
    <w:basedOn w:val="DefaultParagraphFont"/>
    <w:uiPriority w:val="99"/>
    <w:semiHidden/>
    <w:unhideWhenUsed/>
    <w:rsid w:val="00C81D06"/>
    <w:rPr>
      <w:rFonts w:ascii="Consolas" w:hAnsi="Consolas"/>
      <w:sz w:val="22"/>
      <w:szCs w:val="20"/>
    </w:rPr>
  </w:style>
  <w:style w:type="character" w:styleId="HTMLTypewriter">
    <w:name w:val="HTML Typewriter"/>
    <w:basedOn w:val="DefaultParagraphFont"/>
    <w:uiPriority w:val="99"/>
    <w:semiHidden/>
    <w:unhideWhenUsed/>
    <w:rsid w:val="00C81D06"/>
    <w:rPr>
      <w:rFonts w:ascii="Consolas" w:hAnsi="Consolas"/>
      <w:sz w:val="22"/>
      <w:szCs w:val="20"/>
    </w:rPr>
  </w:style>
  <w:style w:type="paragraph" w:styleId="HTMLPreformatted">
    <w:name w:val="HTML Preformatted"/>
    <w:basedOn w:val="Normal"/>
    <w:link w:val="HTMLPreformattedChar"/>
    <w:uiPriority w:val="99"/>
    <w:semiHidden/>
    <w:unhideWhenUsed/>
    <w:rsid w:val="00C81D06"/>
    <w:rPr>
      <w:rFonts w:ascii="Consolas" w:hAnsi="Consolas"/>
      <w:szCs w:val="20"/>
    </w:rPr>
  </w:style>
  <w:style w:type="character" w:customStyle="1" w:styleId="HTMLPreformattedChar">
    <w:name w:val="HTML Preformatted Char"/>
    <w:basedOn w:val="DefaultParagraphFont"/>
    <w:link w:val="HTMLPreformatted"/>
    <w:uiPriority w:val="99"/>
    <w:semiHidden/>
    <w:rsid w:val="00C81D06"/>
    <w:rPr>
      <w:rFonts w:ascii="Consolas" w:hAnsi="Consolas"/>
      <w:szCs w:val="20"/>
    </w:rPr>
  </w:style>
  <w:style w:type="paragraph" w:styleId="PlainText">
    <w:name w:val="Plain Text"/>
    <w:basedOn w:val="Normal"/>
    <w:link w:val="PlainTextChar"/>
    <w:uiPriority w:val="99"/>
    <w:semiHidden/>
    <w:unhideWhenUsed/>
    <w:rsid w:val="00C81D06"/>
    <w:rPr>
      <w:rFonts w:ascii="Consolas" w:hAnsi="Consolas"/>
      <w:szCs w:val="21"/>
    </w:rPr>
  </w:style>
  <w:style w:type="character" w:customStyle="1" w:styleId="PlainTextChar">
    <w:name w:val="Plain Text Char"/>
    <w:basedOn w:val="DefaultParagraphFont"/>
    <w:link w:val="PlainText"/>
    <w:uiPriority w:val="99"/>
    <w:semiHidden/>
    <w:rsid w:val="00C81D06"/>
    <w:rPr>
      <w:rFonts w:ascii="Consolas" w:hAnsi="Consolas"/>
      <w:szCs w:val="21"/>
    </w:rPr>
  </w:style>
  <w:style w:type="table" w:styleId="GridTable1Light-Accent3">
    <w:name w:val="Grid Table 1 Light Accent 3"/>
    <w:basedOn w:val="TableNormal"/>
    <w:uiPriority w:val="46"/>
    <w:rsid w:val="004E4EE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semiHidden/>
    <w:unhideWhenUsed/>
    <w:qFormat/>
    <w:rsid w:val="00C6319D"/>
    <w:rPr>
      <w:b/>
      <w:bCs/>
      <w:caps w:val="0"/>
      <w:smallCaps/>
      <w:color w:val="244061" w:themeColor="accent1" w:themeShade="80"/>
      <w:spacing w:val="5"/>
    </w:rPr>
  </w:style>
  <w:style w:type="character" w:styleId="IntenseEmphasis">
    <w:name w:val="Intense Emphasis"/>
    <w:basedOn w:val="DefaultParagraphFont"/>
    <w:uiPriority w:val="21"/>
    <w:semiHidden/>
    <w:unhideWhenUsed/>
    <w:qFormat/>
    <w:rsid w:val="00C6319D"/>
    <w:rPr>
      <w:i/>
      <w:iCs/>
      <w:color w:val="244061" w:themeColor="accent1" w:themeShade="80"/>
    </w:rPr>
  </w:style>
  <w:style w:type="paragraph" w:styleId="IntenseQuote">
    <w:name w:val="Intense Quote"/>
    <w:basedOn w:val="Normal"/>
    <w:next w:val="Normal"/>
    <w:link w:val="IntenseQuoteChar"/>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C6319D"/>
    <w:rPr>
      <w:i/>
      <w:iCs/>
      <w:color w:val="244061" w:themeColor="accent1" w:themeShade="80"/>
    </w:rPr>
  </w:style>
  <w:style w:type="paragraph" w:styleId="BlockText">
    <w:name w:val="Block Text"/>
    <w:basedOn w:val="Normal"/>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ceholderText">
    <w:name w:val="Placeholder Text"/>
    <w:basedOn w:val="DefaultParagraphFont"/>
    <w:uiPriority w:val="99"/>
    <w:semiHidden/>
    <w:rsid w:val="00415776"/>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falk\AppData\Roaming\Microsoft\Templates\To%20do%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B690B534364791A1DD256E7F065731"/>
        <w:category>
          <w:name w:val="General"/>
          <w:gallery w:val="placeholder"/>
        </w:category>
        <w:types>
          <w:type w:val="bbPlcHdr"/>
        </w:types>
        <w:behaviors>
          <w:behavior w:val="content"/>
        </w:behaviors>
        <w:guid w:val="{EB412DD1-F82C-4F69-A464-CA4CE4E1712A}"/>
      </w:docPartPr>
      <w:docPartBody>
        <w:p w:rsidR="00986104" w:rsidRDefault="00986104">
          <w:pPr>
            <w:pStyle w:val="18B690B534364791A1DD256E7F065731"/>
          </w:pPr>
          <w:r>
            <w:t>Priority</w:t>
          </w:r>
        </w:p>
      </w:docPartBody>
    </w:docPart>
    <w:docPart>
      <w:docPartPr>
        <w:name w:val="5B6B15CB1D764C2EBC120372797F342A"/>
        <w:category>
          <w:name w:val="General"/>
          <w:gallery w:val="placeholder"/>
        </w:category>
        <w:types>
          <w:type w:val="bbPlcHdr"/>
        </w:types>
        <w:behaviors>
          <w:behavior w:val="content"/>
        </w:behaviors>
        <w:guid w:val="{E17DB256-F0BA-4FAC-8C2F-2232ED77364E}"/>
      </w:docPartPr>
      <w:docPartBody>
        <w:p w:rsidR="00986104" w:rsidRDefault="00986104">
          <w:pPr>
            <w:pStyle w:val="5B6B15CB1D764C2EBC120372797F342A"/>
          </w:pPr>
          <w:r>
            <w:t>Due Date</w:t>
          </w:r>
        </w:p>
      </w:docPartBody>
    </w:docPart>
    <w:docPart>
      <w:docPartPr>
        <w:name w:val="66DD10D69DA0422C930512B9F1655DDD"/>
        <w:category>
          <w:name w:val="General"/>
          <w:gallery w:val="placeholder"/>
        </w:category>
        <w:types>
          <w:type w:val="bbPlcHdr"/>
        </w:types>
        <w:behaviors>
          <w:behavior w:val="content"/>
        </w:behaviors>
        <w:guid w:val="{31E4B529-4D31-4F65-993B-C49B4C9B1A62}"/>
      </w:docPartPr>
      <w:docPartBody>
        <w:p w:rsidR="00986104" w:rsidRDefault="00986104">
          <w:pPr>
            <w:pStyle w:val="66DD10D69DA0422C930512B9F1655DDD"/>
          </w:pPr>
          <w:r>
            <w:t>What</w:t>
          </w:r>
        </w:p>
      </w:docPartBody>
    </w:docPart>
    <w:docPart>
      <w:docPartPr>
        <w:name w:val="E4DE870E092442E28B7CFBA736001B8F"/>
        <w:category>
          <w:name w:val="General"/>
          <w:gallery w:val="placeholder"/>
        </w:category>
        <w:types>
          <w:type w:val="bbPlcHdr"/>
        </w:types>
        <w:behaviors>
          <w:behavior w:val="content"/>
        </w:behaviors>
        <w:guid w:val="{ECC3DB5F-4CAE-49CB-A735-5A969D79F15A}"/>
      </w:docPartPr>
      <w:docPartBody>
        <w:p w:rsidR="00986104" w:rsidRDefault="00986104">
          <w:pPr>
            <w:pStyle w:val="E4DE870E092442E28B7CFBA736001B8F"/>
          </w:pPr>
          <w:r>
            <w:t>Who</w:t>
          </w:r>
        </w:p>
      </w:docPartBody>
    </w:docPart>
    <w:docPart>
      <w:docPartPr>
        <w:name w:val="2E2E5A5F3D334E7586577FBDAF399CD5"/>
        <w:category>
          <w:name w:val="General"/>
          <w:gallery w:val="placeholder"/>
        </w:category>
        <w:types>
          <w:type w:val="bbPlcHdr"/>
        </w:types>
        <w:behaviors>
          <w:behavior w:val="content"/>
        </w:behaviors>
        <w:guid w:val="{84F6F155-6294-4FA6-8157-C500110C8AF4}"/>
      </w:docPartPr>
      <w:docPartBody>
        <w:p w:rsidR="00986104" w:rsidRDefault="00986104">
          <w:pPr>
            <w:pStyle w:val="2E2E5A5F3D334E7586577FBDAF399CD5"/>
          </w:pPr>
          <w:r>
            <w:t>In Progress</w:t>
          </w:r>
        </w:p>
      </w:docPartBody>
    </w:docPart>
    <w:docPart>
      <w:docPartPr>
        <w:name w:val="23010795D60042A2A8D108AF4A928E23"/>
        <w:category>
          <w:name w:val="General"/>
          <w:gallery w:val="placeholder"/>
        </w:category>
        <w:types>
          <w:type w:val="bbPlcHdr"/>
        </w:types>
        <w:behaviors>
          <w:behavior w:val="content"/>
        </w:behaviors>
        <w:guid w:val="{4190F172-C7B9-4E58-B2C4-B5AE6AC9428E}"/>
      </w:docPartPr>
      <w:docPartBody>
        <w:p w:rsidR="00986104" w:rsidRDefault="00986104">
          <w:pPr>
            <w:pStyle w:val="23010795D60042A2A8D108AF4A928E23"/>
          </w:pPr>
          <w:r>
            <w:t>Done</w:t>
          </w:r>
        </w:p>
      </w:docPartBody>
    </w:docPart>
    <w:docPart>
      <w:docPartPr>
        <w:name w:val="8FAA0441B5804BD4B0B581A7C695301B"/>
        <w:category>
          <w:name w:val="General"/>
          <w:gallery w:val="placeholder"/>
        </w:category>
        <w:types>
          <w:type w:val="bbPlcHdr"/>
        </w:types>
        <w:behaviors>
          <w:behavior w:val="content"/>
        </w:behaviors>
        <w:guid w:val="{65A4B35A-2B4C-4A3A-9FAB-04699C50F376}"/>
      </w:docPartPr>
      <w:docPartBody>
        <w:p w:rsidR="00986104" w:rsidRDefault="00986104">
          <w:pPr>
            <w:pStyle w:val="8FAA0441B5804BD4B0B581A7C695301B"/>
          </w:pPr>
          <w:r>
            <w:t>Priority</w:t>
          </w:r>
        </w:p>
      </w:docPartBody>
    </w:docPart>
    <w:docPart>
      <w:docPartPr>
        <w:name w:val="C38CACDA48FA46FFBFC2335BC0028988"/>
        <w:category>
          <w:name w:val="General"/>
          <w:gallery w:val="placeholder"/>
        </w:category>
        <w:types>
          <w:type w:val="bbPlcHdr"/>
        </w:types>
        <w:behaviors>
          <w:behavior w:val="content"/>
        </w:behaviors>
        <w:guid w:val="{5627F779-DFB1-4485-AB84-DAF129A7FD89}"/>
      </w:docPartPr>
      <w:docPartBody>
        <w:p w:rsidR="00986104" w:rsidRDefault="00986104">
          <w:pPr>
            <w:pStyle w:val="C38CACDA48FA46FFBFC2335BC0028988"/>
          </w:pPr>
          <w:r>
            <w:t>Due Date</w:t>
          </w:r>
        </w:p>
      </w:docPartBody>
    </w:docPart>
    <w:docPart>
      <w:docPartPr>
        <w:name w:val="A21155C1430A4845986049C4AA144079"/>
        <w:category>
          <w:name w:val="General"/>
          <w:gallery w:val="placeholder"/>
        </w:category>
        <w:types>
          <w:type w:val="bbPlcHdr"/>
        </w:types>
        <w:behaviors>
          <w:behavior w:val="content"/>
        </w:behaviors>
        <w:guid w:val="{E43F8F9B-277D-4BAC-86E0-87FD1CFC8218}"/>
      </w:docPartPr>
      <w:docPartBody>
        <w:p w:rsidR="00986104" w:rsidRDefault="00986104">
          <w:pPr>
            <w:pStyle w:val="A21155C1430A4845986049C4AA144079"/>
          </w:pPr>
          <w:r>
            <w:t>Done</w:t>
          </w:r>
        </w:p>
      </w:docPartBody>
    </w:docPart>
    <w:docPart>
      <w:docPartPr>
        <w:name w:val="F426BCA2DBA34E20BE3513CA3DF66D60"/>
        <w:category>
          <w:name w:val="General"/>
          <w:gallery w:val="placeholder"/>
        </w:category>
        <w:types>
          <w:type w:val="bbPlcHdr"/>
        </w:types>
        <w:behaviors>
          <w:behavior w:val="content"/>
        </w:behaviors>
        <w:guid w:val="{0ABC672F-BD30-447C-87D0-D301B9225D22}"/>
      </w:docPartPr>
      <w:docPartBody>
        <w:p w:rsidR="00986104" w:rsidRDefault="00986104">
          <w:pPr>
            <w:pStyle w:val="F426BCA2DBA34E20BE3513CA3DF66D60"/>
          </w:pPr>
          <w:r>
            <w:t>Priority</w:t>
          </w:r>
        </w:p>
      </w:docPartBody>
    </w:docPart>
    <w:docPart>
      <w:docPartPr>
        <w:name w:val="EB2D8ED9EA9543EFA9A7C45CF9103BFA"/>
        <w:category>
          <w:name w:val="General"/>
          <w:gallery w:val="placeholder"/>
        </w:category>
        <w:types>
          <w:type w:val="bbPlcHdr"/>
        </w:types>
        <w:behaviors>
          <w:behavior w:val="content"/>
        </w:behaviors>
        <w:guid w:val="{465E4A40-5C3D-47D5-94ED-61F46EFF813B}"/>
      </w:docPartPr>
      <w:docPartBody>
        <w:p w:rsidR="00986104" w:rsidRDefault="00986104">
          <w:pPr>
            <w:pStyle w:val="EB2D8ED9EA9543EFA9A7C45CF9103BFA"/>
          </w:pPr>
          <w:r>
            <w:t>Due Date</w:t>
          </w:r>
        </w:p>
      </w:docPartBody>
    </w:docPart>
    <w:docPart>
      <w:docPartPr>
        <w:name w:val="145F7E0770424D248FD8FFDA675C0205"/>
        <w:category>
          <w:name w:val="General"/>
          <w:gallery w:val="placeholder"/>
        </w:category>
        <w:types>
          <w:type w:val="bbPlcHdr"/>
        </w:types>
        <w:behaviors>
          <w:behavior w:val="content"/>
        </w:behaviors>
        <w:guid w:val="{159330A4-0008-4DB4-AE80-81A9E3DAA599}"/>
      </w:docPartPr>
      <w:docPartBody>
        <w:p w:rsidR="00986104" w:rsidRDefault="00986104">
          <w:pPr>
            <w:pStyle w:val="145F7E0770424D248FD8FFDA675C0205"/>
          </w:pPr>
          <w:r>
            <w:t>Who</w:t>
          </w:r>
        </w:p>
      </w:docPartBody>
    </w:docPart>
    <w:docPart>
      <w:docPartPr>
        <w:name w:val="D63F7FCC821A4E5E9256B394753B0433"/>
        <w:category>
          <w:name w:val="General"/>
          <w:gallery w:val="placeholder"/>
        </w:category>
        <w:types>
          <w:type w:val="bbPlcHdr"/>
        </w:types>
        <w:behaviors>
          <w:behavior w:val="content"/>
        </w:behaviors>
        <w:guid w:val="{F3C311B3-4155-45C3-B862-34D880F9A356}"/>
      </w:docPartPr>
      <w:docPartBody>
        <w:p w:rsidR="00986104" w:rsidRDefault="00986104">
          <w:pPr>
            <w:pStyle w:val="D63F7FCC821A4E5E9256B394753B0433"/>
          </w:pPr>
          <w:r>
            <w:t>In Progress</w:t>
          </w:r>
        </w:p>
      </w:docPartBody>
    </w:docPart>
    <w:docPart>
      <w:docPartPr>
        <w:name w:val="88D668EE69FF4382AB82AFD310800322"/>
        <w:category>
          <w:name w:val="General"/>
          <w:gallery w:val="placeholder"/>
        </w:category>
        <w:types>
          <w:type w:val="bbPlcHdr"/>
        </w:types>
        <w:behaviors>
          <w:behavior w:val="content"/>
        </w:behaviors>
        <w:guid w:val="{8DA8D040-B279-430A-8C07-B05E4D8957CA}"/>
      </w:docPartPr>
      <w:docPartBody>
        <w:p w:rsidR="00986104" w:rsidRDefault="00986104">
          <w:pPr>
            <w:pStyle w:val="88D668EE69FF4382AB82AFD310800322"/>
          </w:pPr>
          <w:r>
            <w:t>Done</w:t>
          </w:r>
        </w:p>
      </w:docPartBody>
    </w:docPart>
    <w:docPart>
      <w:docPartPr>
        <w:name w:val="234DC8F9794F4FE6A838984E8CBCD187"/>
        <w:category>
          <w:name w:val="General"/>
          <w:gallery w:val="placeholder"/>
        </w:category>
        <w:types>
          <w:type w:val="bbPlcHdr"/>
        </w:types>
        <w:behaviors>
          <w:behavior w:val="content"/>
        </w:behaviors>
        <w:guid w:val="{56FBC8F1-4FBD-42FF-A5E8-C74CF333E028}"/>
      </w:docPartPr>
      <w:docPartBody>
        <w:p w:rsidR="00986104" w:rsidRDefault="00986104">
          <w:pPr>
            <w:pStyle w:val="234DC8F9794F4FE6A838984E8CBCD187"/>
          </w:pPr>
          <w:r>
            <w:t>Priority</w:t>
          </w:r>
        </w:p>
      </w:docPartBody>
    </w:docPart>
    <w:docPart>
      <w:docPartPr>
        <w:name w:val="B2EC83C7AAAE4D098DF2505139DDD718"/>
        <w:category>
          <w:name w:val="General"/>
          <w:gallery w:val="placeholder"/>
        </w:category>
        <w:types>
          <w:type w:val="bbPlcHdr"/>
        </w:types>
        <w:behaviors>
          <w:behavior w:val="content"/>
        </w:behaviors>
        <w:guid w:val="{F020B6DC-6A96-4820-A04B-91D95A5F7A8B}"/>
      </w:docPartPr>
      <w:docPartBody>
        <w:p w:rsidR="00986104" w:rsidRDefault="00986104">
          <w:pPr>
            <w:pStyle w:val="B2EC83C7AAAE4D098DF2505139DDD718"/>
          </w:pPr>
          <w:r>
            <w:t>Due Date</w:t>
          </w:r>
        </w:p>
      </w:docPartBody>
    </w:docPart>
    <w:docPart>
      <w:docPartPr>
        <w:name w:val="CD0A840DD3464A9C984B8D297316D693"/>
        <w:category>
          <w:name w:val="General"/>
          <w:gallery w:val="placeholder"/>
        </w:category>
        <w:types>
          <w:type w:val="bbPlcHdr"/>
        </w:types>
        <w:behaviors>
          <w:behavior w:val="content"/>
        </w:behaviors>
        <w:guid w:val="{038AA125-70B8-4600-BF32-6EE9B8C45719}"/>
      </w:docPartPr>
      <w:docPartBody>
        <w:p w:rsidR="00986104" w:rsidRDefault="00986104">
          <w:pPr>
            <w:pStyle w:val="CD0A840DD3464A9C984B8D297316D693"/>
          </w:pPr>
          <w:r>
            <w:t>Who</w:t>
          </w:r>
        </w:p>
      </w:docPartBody>
    </w:docPart>
    <w:docPart>
      <w:docPartPr>
        <w:name w:val="DA60EB1D2A1241738806EF283D38A70E"/>
        <w:category>
          <w:name w:val="General"/>
          <w:gallery w:val="placeholder"/>
        </w:category>
        <w:types>
          <w:type w:val="bbPlcHdr"/>
        </w:types>
        <w:behaviors>
          <w:behavior w:val="content"/>
        </w:behaviors>
        <w:guid w:val="{CF408373-CC62-40F0-9F65-2D4A84DD192E}"/>
      </w:docPartPr>
      <w:docPartBody>
        <w:p w:rsidR="00986104" w:rsidRDefault="00986104">
          <w:pPr>
            <w:pStyle w:val="DA60EB1D2A1241738806EF283D38A70E"/>
          </w:pPr>
          <w:r>
            <w:t>In Progress</w:t>
          </w:r>
        </w:p>
      </w:docPartBody>
    </w:docPart>
    <w:docPart>
      <w:docPartPr>
        <w:name w:val="3B155016B90C442B83C14F06849C2062"/>
        <w:category>
          <w:name w:val="General"/>
          <w:gallery w:val="placeholder"/>
        </w:category>
        <w:types>
          <w:type w:val="bbPlcHdr"/>
        </w:types>
        <w:behaviors>
          <w:behavior w:val="content"/>
        </w:behaviors>
        <w:guid w:val="{ED75244A-7CF4-40BA-91A5-6A383C665504}"/>
      </w:docPartPr>
      <w:docPartBody>
        <w:p w:rsidR="00986104" w:rsidRDefault="00986104">
          <w:pPr>
            <w:pStyle w:val="3B155016B90C442B83C14F06849C2062"/>
          </w:pPr>
          <w:r>
            <w:t>Done</w:t>
          </w:r>
        </w:p>
      </w:docPartBody>
    </w:docPart>
    <w:docPart>
      <w:docPartPr>
        <w:name w:val="CC4B0751534747CCA21302168FB99819"/>
        <w:category>
          <w:name w:val="General"/>
          <w:gallery w:val="placeholder"/>
        </w:category>
        <w:types>
          <w:type w:val="bbPlcHdr"/>
        </w:types>
        <w:behaviors>
          <w:behavior w:val="content"/>
        </w:behaviors>
        <w:guid w:val="{1BDF1295-1E3F-4D67-A3C3-43F9424086B6}"/>
      </w:docPartPr>
      <w:docPartBody>
        <w:p w:rsidR="00986104" w:rsidRDefault="00986104">
          <w:pPr>
            <w:pStyle w:val="CC4B0751534747CCA21302168FB99819"/>
          </w:pPr>
          <w:r>
            <w:t>Priority</w:t>
          </w:r>
        </w:p>
      </w:docPartBody>
    </w:docPart>
    <w:docPart>
      <w:docPartPr>
        <w:name w:val="9DEF7D64CED34DAEB3D7AEB85D5130FF"/>
        <w:category>
          <w:name w:val="General"/>
          <w:gallery w:val="placeholder"/>
        </w:category>
        <w:types>
          <w:type w:val="bbPlcHdr"/>
        </w:types>
        <w:behaviors>
          <w:behavior w:val="content"/>
        </w:behaviors>
        <w:guid w:val="{B5DF0E88-2C50-474B-A44F-65A436FB31D6}"/>
      </w:docPartPr>
      <w:docPartBody>
        <w:p w:rsidR="00986104" w:rsidRDefault="00986104">
          <w:pPr>
            <w:pStyle w:val="9DEF7D64CED34DAEB3D7AEB85D5130FF"/>
          </w:pPr>
          <w:r>
            <w:t>Due Date</w:t>
          </w:r>
        </w:p>
      </w:docPartBody>
    </w:docPart>
    <w:docPart>
      <w:docPartPr>
        <w:name w:val="2FA07331FD1D4CFA8021DDB1BE267A74"/>
        <w:category>
          <w:name w:val="General"/>
          <w:gallery w:val="placeholder"/>
        </w:category>
        <w:types>
          <w:type w:val="bbPlcHdr"/>
        </w:types>
        <w:behaviors>
          <w:behavior w:val="content"/>
        </w:behaviors>
        <w:guid w:val="{AE6A1C5F-57B5-4639-ABE8-A7CB2672A288}"/>
      </w:docPartPr>
      <w:docPartBody>
        <w:p w:rsidR="00986104" w:rsidRDefault="00986104">
          <w:pPr>
            <w:pStyle w:val="2FA07331FD1D4CFA8021DDB1BE267A74"/>
          </w:pPr>
          <w:r>
            <w:t>What</w:t>
          </w:r>
        </w:p>
      </w:docPartBody>
    </w:docPart>
    <w:docPart>
      <w:docPartPr>
        <w:name w:val="F2623E14DA6B4FF3B9A64620B9D7A6D0"/>
        <w:category>
          <w:name w:val="General"/>
          <w:gallery w:val="placeholder"/>
        </w:category>
        <w:types>
          <w:type w:val="bbPlcHdr"/>
        </w:types>
        <w:behaviors>
          <w:behavior w:val="content"/>
        </w:behaviors>
        <w:guid w:val="{54CA1707-59E2-42E1-A010-B165E92E6461}"/>
      </w:docPartPr>
      <w:docPartBody>
        <w:p w:rsidR="00986104" w:rsidRDefault="00986104">
          <w:pPr>
            <w:pStyle w:val="F2623E14DA6B4FF3B9A64620B9D7A6D0"/>
          </w:pPr>
          <w:r>
            <w:t>Who</w:t>
          </w:r>
        </w:p>
      </w:docPartBody>
    </w:docPart>
    <w:docPart>
      <w:docPartPr>
        <w:name w:val="5A2A3E105E5543FD858BAF151125C29B"/>
        <w:category>
          <w:name w:val="General"/>
          <w:gallery w:val="placeholder"/>
        </w:category>
        <w:types>
          <w:type w:val="bbPlcHdr"/>
        </w:types>
        <w:behaviors>
          <w:behavior w:val="content"/>
        </w:behaviors>
        <w:guid w:val="{7BC53E5C-2EFA-45ED-83D8-5DE5B4FA18C7}"/>
      </w:docPartPr>
      <w:docPartBody>
        <w:p w:rsidR="00986104" w:rsidRDefault="00986104">
          <w:pPr>
            <w:pStyle w:val="5A2A3E105E5543FD858BAF151125C29B"/>
          </w:pPr>
          <w:r>
            <w:t>In Progress</w:t>
          </w:r>
        </w:p>
      </w:docPartBody>
    </w:docPart>
    <w:docPart>
      <w:docPartPr>
        <w:name w:val="E65A63756BD04E57A3195B1565F6153D"/>
        <w:category>
          <w:name w:val="General"/>
          <w:gallery w:val="placeholder"/>
        </w:category>
        <w:types>
          <w:type w:val="bbPlcHdr"/>
        </w:types>
        <w:behaviors>
          <w:behavior w:val="content"/>
        </w:behaviors>
        <w:guid w:val="{965E4296-AB9C-4A9D-9E19-592563CA6D06}"/>
      </w:docPartPr>
      <w:docPartBody>
        <w:p w:rsidR="00986104" w:rsidRDefault="00986104">
          <w:pPr>
            <w:pStyle w:val="E65A63756BD04E57A3195B1565F6153D"/>
          </w:pPr>
          <w:r>
            <w:t>Done</w:t>
          </w:r>
        </w:p>
      </w:docPartBody>
    </w:docPart>
    <w:docPart>
      <w:docPartPr>
        <w:name w:val="29260B0806CE4B9E9207F45F4BB659DA"/>
        <w:category>
          <w:name w:val="General"/>
          <w:gallery w:val="placeholder"/>
        </w:category>
        <w:types>
          <w:type w:val="bbPlcHdr"/>
        </w:types>
        <w:behaviors>
          <w:behavior w:val="content"/>
        </w:behaviors>
        <w:guid w:val="{2E04081E-DB40-45FE-BEE9-158C6F860301}"/>
      </w:docPartPr>
      <w:docPartBody>
        <w:p w:rsidR="00986104" w:rsidRDefault="00986104">
          <w:pPr>
            <w:pStyle w:val="29260B0806CE4B9E9207F45F4BB659DA"/>
          </w:pPr>
          <w:r>
            <w:t>Priority</w:t>
          </w:r>
        </w:p>
      </w:docPartBody>
    </w:docPart>
    <w:docPart>
      <w:docPartPr>
        <w:name w:val="D9E4BB005EFD480B892B3AEA43AE7D22"/>
        <w:category>
          <w:name w:val="General"/>
          <w:gallery w:val="placeholder"/>
        </w:category>
        <w:types>
          <w:type w:val="bbPlcHdr"/>
        </w:types>
        <w:behaviors>
          <w:behavior w:val="content"/>
        </w:behaviors>
        <w:guid w:val="{E5515F14-D0CD-4F18-89A1-C0B6ED5B8446}"/>
      </w:docPartPr>
      <w:docPartBody>
        <w:p w:rsidR="00986104" w:rsidRDefault="00986104">
          <w:pPr>
            <w:pStyle w:val="D9E4BB005EFD480B892B3AEA43AE7D22"/>
          </w:pPr>
          <w:r>
            <w:t>Due Date</w:t>
          </w:r>
        </w:p>
      </w:docPartBody>
    </w:docPart>
    <w:docPart>
      <w:docPartPr>
        <w:name w:val="2C329C7FCECA48589DA8924C5AC07079"/>
        <w:category>
          <w:name w:val="General"/>
          <w:gallery w:val="placeholder"/>
        </w:category>
        <w:types>
          <w:type w:val="bbPlcHdr"/>
        </w:types>
        <w:behaviors>
          <w:behavior w:val="content"/>
        </w:behaviors>
        <w:guid w:val="{8EA8ABAF-3462-494D-B401-4692CC9EA072}"/>
      </w:docPartPr>
      <w:docPartBody>
        <w:p w:rsidR="00986104" w:rsidRDefault="00986104">
          <w:pPr>
            <w:pStyle w:val="2C329C7FCECA48589DA8924C5AC07079"/>
          </w:pPr>
          <w:r>
            <w:t>What</w:t>
          </w:r>
        </w:p>
      </w:docPartBody>
    </w:docPart>
    <w:docPart>
      <w:docPartPr>
        <w:name w:val="76E649CBD66141FDB137EFF14824E169"/>
        <w:category>
          <w:name w:val="General"/>
          <w:gallery w:val="placeholder"/>
        </w:category>
        <w:types>
          <w:type w:val="bbPlcHdr"/>
        </w:types>
        <w:behaviors>
          <w:behavior w:val="content"/>
        </w:behaviors>
        <w:guid w:val="{D0A2CBBD-8AF7-40AF-A0CA-60171860EE72}"/>
      </w:docPartPr>
      <w:docPartBody>
        <w:p w:rsidR="00986104" w:rsidRDefault="00986104">
          <w:pPr>
            <w:pStyle w:val="76E649CBD66141FDB137EFF14824E169"/>
          </w:pPr>
          <w:r>
            <w:t>Who</w:t>
          </w:r>
        </w:p>
      </w:docPartBody>
    </w:docPart>
    <w:docPart>
      <w:docPartPr>
        <w:name w:val="1368CA4714BB4DC5884A76F355FA6941"/>
        <w:category>
          <w:name w:val="General"/>
          <w:gallery w:val="placeholder"/>
        </w:category>
        <w:types>
          <w:type w:val="bbPlcHdr"/>
        </w:types>
        <w:behaviors>
          <w:behavior w:val="content"/>
        </w:behaviors>
        <w:guid w:val="{1486C4D4-6998-4F77-A82B-3AFFB7722183}"/>
      </w:docPartPr>
      <w:docPartBody>
        <w:p w:rsidR="00986104" w:rsidRDefault="00986104">
          <w:pPr>
            <w:pStyle w:val="1368CA4714BB4DC5884A76F355FA6941"/>
          </w:pPr>
          <w:r>
            <w:t>In Progress</w:t>
          </w:r>
        </w:p>
      </w:docPartBody>
    </w:docPart>
    <w:docPart>
      <w:docPartPr>
        <w:name w:val="953EBDDE08604C5BA6049959BD179FBB"/>
        <w:category>
          <w:name w:val="General"/>
          <w:gallery w:val="placeholder"/>
        </w:category>
        <w:types>
          <w:type w:val="bbPlcHdr"/>
        </w:types>
        <w:behaviors>
          <w:behavior w:val="content"/>
        </w:behaviors>
        <w:guid w:val="{6D654D9C-B0CC-4E1F-BCB8-961B4A74579F}"/>
      </w:docPartPr>
      <w:docPartBody>
        <w:p w:rsidR="00986104" w:rsidRDefault="00986104">
          <w:pPr>
            <w:pStyle w:val="953EBDDE08604C5BA6049959BD179FBB"/>
          </w:pPr>
          <w:r>
            <w:t>Done</w:t>
          </w:r>
        </w:p>
      </w:docPartBody>
    </w:docPart>
    <w:docPart>
      <w:docPartPr>
        <w:name w:val="354D0EE7DF3049FDA9EEF90887C35A6D"/>
        <w:category>
          <w:name w:val="General"/>
          <w:gallery w:val="placeholder"/>
        </w:category>
        <w:types>
          <w:type w:val="bbPlcHdr"/>
        </w:types>
        <w:behaviors>
          <w:behavior w:val="content"/>
        </w:behaviors>
        <w:guid w:val="{66E175B0-9AB5-4EDA-9F57-06A126E430D9}"/>
      </w:docPartPr>
      <w:docPartBody>
        <w:p w:rsidR="00986104" w:rsidRDefault="00986104">
          <w:pPr>
            <w:pStyle w:val="354D0EE7DF3049FDA9EEF90887C35A6D"/>
          </w:pPr>
          <w:r>
            <w:t>Priority</w:t>
          </w:r>
        </w:p>
      </w:docPartBody>
    </w:docPart>
    <w:docPart>
      <w:docPartPr>
        <w:name w:val="941BD04BFCBF48ADA4CFD067002BDD82"/>
        <w:category>
          <w:name w:val="General"/>
          <w:gallery w:val="placeholder"/>
        </w:category>
        <w:types>
          <w:type w:val="bbPlcHdr"/>
        </w:types>
        <w:behaviors>
          <w:behavior w:val="content"/>
        </w:behaviors>
        <w:guid w:val="{F17AB6EC-9E84-44E1-A648-36D59826D379}"/>
      </w:docPartPr>
      <w:docPartBody>
        <w:p w:rsidR="00986104" w:rsidRDefault="00986104">
          <w:pPr>
            <w:pStyle w:val="941BD04BFCBF48ADA4CFD067002BDD82"/>
          </w:pPr>
          <w:r>
            <w:t>Due Date</w:t>
          </w:r>
        </w:p>
      </w:docPartBody>
    </w:docPart>
    <w:docPart>
      <w:docPartPr>
        <w:name w:val="993A76FFF2384118BC74A8F59C65CBDB"/>
        <w:category>
          <w:name w:val="General"/>
          <w:gallery w:val="placeholder"/>
        </w:category>
        <w:types>
          <w:type w:val="bbPlcHdr"/>
        </w:types>
        <w:behaviors>
          <w:behavior w:val="content"/>
        </w:behaviors>
        <w:guid w:val="{D5647E9E-3761-46EC-961D-2CFECB3A6788}"/>
      </w:docPartPr>
      <w:docPartBody>
        <w:p w:rsidR="00986104" w:rsidRDefault="00986104">
          <w:pPr>
            <w:pStyle w:val="993A76FFF2384118BC74A8F59C65CBDB"/>
          </w:pPr>
          <w:r>
            <w:t>What</w:t>
          </w:r>
        </w:p>
      </w:docPartBody>
    </w:docPart>
    <w:docPart>
      <w:docPartPr>
        <w:name w:val="CC463E8D45F74FEF94D9C8B2558BCFE1"/>
        <w:category>
          <w:name w:val="General"/>
          <w:gallery w:val="placeholder"/>
        </w:category>
        <w:types>
          <w:type w:val="bbPlcHdr"/>
        </w:types>
        <w:behaviors>
          <w:behavior w:val="content"/>
        </w:behaviors>
        <w:guid w:val="{ED5D301E-0F67-4E64-8473-8D159852E88E}"/>
      </w:docPartPr>
      <w:docPartBody>
        <w:p w:rsidR="00986104" w:rsidRDefault="00986104">
          <w:pPr>
            <w:pStyle w:val="CC463E8D45F74FEF94D9C8B2558BCFE1"/>
          </w:pPr>
          <w:r>
            <w:t>Who</w:t>
          </w:r>
        </w:p>
      </w:docPartBody>
    </w:docPart>
    <w:docPart>
      <w:docPartPr>
        <w:name w:val="48E58EAE9B1D4A0E8AAA32236CA8DC69"/>
        <w:category>
          <w:name w:val="General"/>
          <w:gallery w:val="placeholder"/>
        </w:category>
        <w:types>
          <w:type w:val="bbPlcHdr"/>
        </w:types>
        <w:behaviors>
          <w:behavior w:val="content"/>
        </w:behaviors>
        <w:guid w:val="{BF95EF30-A826-4F44-88DB-88F570CF73E4}"/>
      </w:docPartPr>
      <w:docPartBody>
        <w:p w:rsidR="00986104" w:rsidRDefault="00986104">
          <w:pPr>
            <w:pStyle w:val="48E58EAE9B1D4A0E8AAA32236CA8DC69"/>
          </w:pPr>
          <w:r>
            <w:t>In Progress</w:t>
          </w:r>
        </w:p>
      </w:docPartBody>
    </w:docPart>
    <w:docPart>
      <w:docPartPr>
        <w:name w:val="15DBE0B3F98D4BB28BBDDE51EE1452B9"/>
        <w:category>
          <w:name w:val="General"/>
          <w:gallery w:val="placeholder"/>
        </w:category>
        <w:types>
          <w:type w:val="bbPlcHdr"/>
        </w:types>
        <w:behaviors>
          <w:behavior w:val="content"/>
        </w:behaviors>
        <w:guid w:val="{D9ABCD95-10A5-499F-ACF4-510EE48F8C59}"/>
      </w:docPartPr>
      <w:docPartBody>
        <w:p w:rsidR="00986104" w:rsidRDefault="00986104">
          <w:pPr>
            <w:pStyle w:val="15DBE0B3F98D4BB28BBDDE51EE1452B9"/>
          </w:pPr>
          <w:r>
            <w:t>Done</w:t>
          </w:r>
        </w:p>
      </w:docPartBody>
    </w:docPart>
    <w:docPart>
      <w:docPartPr>
        <w:name w:val="568E345040CD410D9A7A1ADB1F5EFD5D"/>
        <w:category>
          <w:name w:val="General"/>
          <w:gallery w:val="placeholder"/>
        </w:category>
        <w:types>
          <w:type w:val="bbPlcHdr"/>
        </w:types>
        <w:behaviors>
          <w:behavior w:val="content"/>
        </w:behaviors>
        <w:guid w:val="{323CBFBD-63EC-4A40-AFB9-709427979A75}"/>
      </w:docPartPr>
      <w:docPartBody>
        <w:p w:rsidR="00986104" w:rsidRDefault="00986104">
          <w:pPr>
            <w:pStyle w:val="568E345040CD410D9A7A1ADB1F5EFD5D"/>
          </w:pPr>
          <w:r>
            <w:t>Priority</w:t>
          </w:r>
        </w:p>
      </w:docPartBody>
    </w:docPart>
    <w:docPart>
      <w:docPartPr>
        <w:name w:val="E8DCB1ADB46B482D809FDB7789762317"/>
        <w:category>
          <w:name w:val="General"/>
          <w:gallery w:val="placeholder"/>
        </w:category>
        <w:types>
          <w:type w:val="bbPlcHdr"/>
        </w:types>
        <w:behaviors>
          <w:behavior w:val="content"/>
        </w:behaviors>
        <w:guid w:val="{08048902-58CA-4A0A-ABCC-D2726B434C9C}"/>
      </w:docPartPr>
      <w:docPartBody>
        <w:p w:rsidR="00986104" w:rsidRDefault="00986104">
          <w:pPr>
            <w:pStyle w:val="E8DCB1ADB46B482D809FDB7789762317"/>
          </w:pPr>
          <w:r>
            <w:t>Due Date</w:t>
          </w:r>
        </w:p>
      </w:docPartBody>
    </w:docPart>
    <w:docPart>
      <w:docPartPr>
        <w:name w:val="A6D6F0B8EA8947FE97E81A0565A2CDD0"/>
        <w:category>
          <w:name w:val="General"/>
          <w:gallery w:val="placeholder"/>
        </w:category>
        <w:types>
          <w:type w:val="bbPlcHdr"/>
        </w:types>
        <w:behaviors>
          <w:behavior w:val="content"/>
        </w:behaviors>
        <w:guid w:val="{3B8F2030-11B3-42DC-B43E-008CCFD6E1BA}"/>
      </w:docPartPr>
      <w:docPartBody>
        <w:p w:rsidR="00986104" w:rsidRDefault="00986104">
          <w:pPr>
            <w:pStyle w:val="A6D6F0B8EA8947FE97E81A0565A2CDD0"/>
          </w:pPr>
          <w:r>
            <w:t>What</w:t>
          </w:r>
        </w:p>
      </w:docPartBody>
    </w:docPart>
    <w:docPart>
      <w:docPartPr>
        <w:name w:val="DAF4A63C6267447C9A65067D7E3119B4"/>
        <w:category>
          <w:name w:val="General"/>
          <w:gallery w:val="placeholder"/>
        </w:category>
        <w:types>
          <w:type w:val="bbPlcHdr"/>
        </w:types>
        <w:behaviors>
          <w:behavior w:val="content"/>
        </w:behaviors>
        <w:guid w:val="{6F0A7BD9-9DE1-4D00-A955-37C5B308F012}"/>
      </w:docPartPr>
      <w:docPartBody>
        <w:p w:rsidR="00986104" w:rsidRDefault="00986104">
          <w:pPr>
            <w:pStyle w:val="DAF4A63C6267447C9A65067D7E3119B4"/>
          </w:pPr>
          <w:r>
            <w:t>Who</w:t>
          </w:r>
        </w:p>
      </w:docPartBody>
    </w:docPart>
    <w:docPart>
      <w:docPartPr>
        <w:name w:val="E5903A848BCB4D6AB5B364F92B348415"/>
        <w:category>
          <w:name w:val="General"/>
          <w:gallery w:val="placeholder"/>
        </w:category>
        <w:types>
          <w:type w:val="bbPlcHdr"/>
        </w:types>
        <w:behaviors>
          <w:behavior w:val="content"/>
        </w:behaviors>
        <w:guid w:val="{39E55288-234B-455C-8193-2D7568249276}"/>
      </w:docPartPr>
      <w:docPartBody>
        <w:p w:rsidR="00986104" w:rsidRDefault="00986104">
          <w:pPr>
            <w:pStyle w:val="E5903A848BCB4D6AB5B364F92B348415"/>
          </w:pPr>
          <w:r>
            <w:t>In Progress</w:t>
          </w:r>
        </w:p>
      </w:docPartBody>
    </w:docPart>
    <w:docPart>
      <w:docPartPr>
        <w:name w:val="AB614ACB87CF44C7B370A30DAB2412F6"/>
        <w:category>
          <w:name w:val="General"/>
          <w:gallery w:val="placeholder"/>
        </w:category>
        <w:types>
          <w:type w:val="bbPlcHdr"/>
        </w:types>
        <w:behaviors>
          <w:behavior w:val="content"/>
        </w:behaviors>
        <w:guid w:val="{DC7AE7C5-E91F-441F-A2B3-413691BD9137}"/>
      </w:docPartPr>
      <w:docPartBody>
        <w:p w:rsidR="00986104" w:rsidRDefault="00986104">
          <w:pPr>
            <w:pStyle w:val="AB614ACB87CF44C7B370A30DAB2412F6"/>
          </w:pPr>
          <w:r>
            <w:t>Done</w:t>
          </w:r>
        </w:p>
      </w:docPartBody>
    </w:docPart>
    <w:docPart>
      <w:docPartPr>
        <w:name w:val="4B223CC8DDED4244B4DF90E795E0923C"/>
        <w:category>
          <w:name w:val="General"/>
          <w:gallery w:val="placeholder"/>
        </w:category>
        <w:types>
          <w:type w:val="bbPlcHdr"/>
        </w:types>
        <w:behaviors>
          <w:behavior w:val="content"/>
        </w:behaviors>
        <w:guid w:val="{57B16794-D5C8-431D-9341-3EAE57A9D567}"/>
      </w:docPartPr>
      <w:docPartBody>
        <w:p w:rsidR="00986104" w:rsidRDefault="00986104">
          <w:pPr>
            <w:pStyle w:val="4B223CC8DDED4244B4DF90E795E0923C"/>
          </w:pPr>
          <w:r>
            <w:t>Priority</w:t>
          </w:r>
        </w:p>
      </w:docPartBody>
    </w:docPart>
    <w:docPart>
      <w:docPartPr>
        <w:name w:val="62D81947FAAC4417853D4F8E9C7883B6"/>
        <w:category>
          <w:name w:val="General"/>
          <w:gallery w:val="placeholder"/>
        </w:category>
        <w:types>
          <w:type w:val="bbPlcHdr"/>
        </w:types>
        <w:behaviors>
          <w:behavior w:val="content"/>
        </w:behaviors>
        <w:guid w:val="{32C13EEF-E912-422F-AF94-7AC1983FF4B3}"/>
      </w:docPartPr>
      <w:docPartBody>
        <w:p w:rsidR="00986104" w:rsidRDefault="00986104">
          <w:pPr>
            <w:pStyle w:val="62D81947FAAC4417853D4F8E9C7883B6"/>
          </w:pPr>
          <w:r>
            <w:t>Due Date</w:t>
          </w:r>
        </w:p>
      </w:docPartBody>
    </w:docPart>
    <w:docPart>
      <w:docPartPr>
        <w:name w:val="414CF4CFB97D45A4BE0458E1EF7D7A78"/>
        <w:category>
          <w:name w:val="General"/>
          <w:gallery w:val="placeholder"/>
        </w:category>
        <w:types>
          <w:type w:val="bbPlcHdr"/>
        </w:types>
        <w:behaviors>
          <w:behavior w:val="content"/>
        </w:behaviors>
        <w:guid w:val="{A4D4F8C5-B20C-4B6A-99C4-1D749D877AB3}"/>
      </w:docPartPr>
      <w:docPartBody>
        <w:p w:rsidR="00986104" w:rsidRDefault="00986104">
          <w:pPr>
            <w:pStyle w:val="414CF4CFB97D45A4BE0458E1EF7D7A78"/>
          </w:pPr>
          <w:r>
            <w:t>What</w:t>
          </w:r>
        </w:p>
      </w:docPartBody>
    </w:docPart>
    <w:docPart>
      <w:docPartPr>
        <w:name w:val="467DA68180D047DDBCB318F20EDE69A8"/>
        <w:category>
          <w:name w:val="General"/>
          <w:gallery w:val="placeholder"/>
        </w:category>
        <w:types>
          <w:type w:val="bbPlcHdr"/>
        </w:types>
        <w:behaviors>
          <w:behavior w:val="content"/>
        </w:behaviors>
        <w:guid w:val="{673445BE-5472-4D88-921A-40C1A14E6A45}"/>
      </w:docPartPr>
      <w:docPartBody>
        <w:p w:rsidR="00986104" w:rsidRDefault="00986104">
          <w:pPr>
            <w:pStyle w:val="467DA68180D047DDBCB318F20EDE69A8"/>
          </w:pPr>
          <w:r>
            <w:t>Who</w:t>
          </w:r>
        </w:p>
      </w:docPartBody>
    </w:docPart>
    <w:docPart>
      <w:docPartPr>
        <w:name w:val="3DA0AC2871844967B242549292617468"/>
        <w:category>
          <w:name w:val="General"/>
          <w:gallery w:val="placeholder"/>
        </w:category>
        <w:types>
          <w:type w:val="bbPlcHdr"/>
        </w:types>
        <w:behaviors>
          <w:behavior w:val="content"/>
        </w:behaviors>
        <w:guid w:val="{9AAA3657-B137-4B6E-A7AF-07410F140182}"/>
      </w:docPartPr>
      <w:docPartBody>
        <w:p w:rsidR="00986104" w:rsidRDefault="00986104">
          <w:pPr>
            <w:pStyle w:val="3DA0AC2871844967B242549292617468"/>
          </w:pPr>
          <w:r>
            <w:t>In Progress</w:t>
          </w:r>
        </w:p>
      </w:docPartBody>
    </w:docPart>
    <w:docPart>
      <w:docPartPr>
        <w:name w:val="48D78BF0A9C2412BBCFEE24E31FD828D"/>
        <w:category>
          <w:name w:val="General"/>
          <w:gallery w:val="placeholder"/>
        </w:category>
        <w:types>
          <w:type w:val="bbPlcHdr"/>
        </w:types>
        <w:behaviors>
          <w:behavior w:val="content"/>
        </w:behaviors>
        <w:guid w:val="{F859D9F2-BCB8-42A4-908F-21973B8768F7}"/>
      </w:docPartPr>
      <w:docPartBody>
        <w:p w:rsidR="00986104" w:rsidRDefault="00986104">
          <w:pPr>
            <w:pStyle w:val="48D78BF0A9C2412BBCFEE24E31FD828D"/>
          </w:pPr>
          <w:r>
            <w:t>Done</w:t>
          </w:r>
        </w:p>
      </w:docPartBody>
    </w:docPart>
    <w:docPart>
      <w:docPartPr>
        <w:name w:val="72F46576C4504DAD86F966B08888F031"/>
        <w:category>
          <w:name w:val="General"/>
          <w:gallery w:val="placeholder"/>
        </w:category>
        <w:types>
          <w:type w:val="bbPlcHdr"/>
        </w:types>
        <w:behaviors>
          <w:behavior w:val="content"/>
        </w:behaviors>
        <w:guid w:val="{722BDD58-37EE-4C2D-A92A-F5F324A4AC64}"/>
      </w:docPartPr>
      <w:docPartBody>
        <w:p w:rsidR="00986104" w:rsidRDefault="00986104">
          <w:pPr>
            <w:pStyle w:val="72F46576C4504DAD86F966B08888F031"/>
          </w:pPr>
          <w:r>
            <w:t>Priority</w:t>
          </w:r>
        </w:p>
      </w:docPartBody>
    </w:docPart>
    <w:docPart>
      <w:docPartPr>
        <w:name w:val="14942E0347114412BF64C315367DBB3E"/>
        <w:category>
          <w:name w:val="General"/>
          <w:gallery w:val="placeholder"/>
        </w:category>
        <w:types>
          <w:type w:val="bbPlcHdr"/>
        </w:types>
        <w:behaviors>
          <w:behavior w:val="content"/>
        </w:behaviors>
        <w:guid w:val="{DC89E67C-2D2C-4972-A152-91D8B3DF7EF8}"/>
      </w:docPartPr>
      <w:docPartBody>
        <w:p w:rsidR="00986104" w:rsidRDefault="00986104">
          <w:pPr>
            <w:pStyle w:val="14942E0347114412BF64C315367DBB3E"/>
          </w:pPr>
          <w:r>
            <w:t>Due Date</w:t>
          </w:r>
        </w:p>
      </w:docPartBody>
    </w:docPart>
    <w:docPart>
      <w:docPartPr>
        <w:name w:val="623C723D57AD473D868939FC44DE376B"/>
        <w:category>
          <w:name w:val="General"/>
          <w:gallery w:val="placeholder"/>
        </w:category>
        <w:types>
          <w:type w:val="bbPlcHdr"/>
        </w:types>
        <w:behaviors>
          <w:behavior w:val="content"/>
        </w:behaviors>
        <w:guid w:val="{A3430D59-A555-4157-A37E-089F68DD5A9D}"/>
      </w:docPartPr>
      <w:docPartBody>
        <w:p w:rsidR="00986104" w:rsidRDefault="00986104">
          <w:pPr>
            <w:pStyle w:val="623C723D57AD473D868939FC44DE376B"/>
          </w:pPr>
          <w:r>
            <w:t>What</w:t>
          </w:r>
        </w:p>
      </w:docPartBody>
    </w:docPart>
    <w:docPart>
      <w:docPartPr>
        <w:name w:val="7B7D0C9A88B74C9092487A473EF7C92E"/>
        <w:category>
          <w:name w:val="General"/>
          <w:gallery w:val="placeholder"/>
        </w:category>
        <w:types>
          <w:type w:val="bbPlcHdr"/>
        </w:types>
        <w:behaviors>
          <w:behavior w:val="content"/>
        </w:behaviors>
        <w:guid w:val="{BEC90C62-DB59-4FFB-844E-98440EB96FA1}"/>
      </w:docPartPr>
      <w:docPartBody>
        <w:p w:rsidR="00986104" w:rsidRDefault="00986104">
          <w:pPr>
            <w:pStyle w:val="7B7D0C9A88B74C9092487A473EF7C92E"/>
          </w:pPr>
          <w:r>
            <w:t>Who</w:t>
          </w:r>
        </w:p>
      </w:docPartBody>
    </w:docPart>
    <w:docPart>
      <w:docPartPr>
        <w:name w:val="588CEDBC5DB943528F62C48194A3A1EC"/>
        <w:category>
          <w:name w:val="General"/>
          <w:gallery w:val="placeholder"/>
        </w:category>
        <w:types>
          <w:type w:val="bbPlcHdr"/>
        </w:types>
        <w:behaviors>
          <w:behavior w:val="content"/>
        </w:behaviors>
        <w:guid w:val="{2ED9847F-1B1D-418E-8542-E782A542C3FB}"/>
      </w:docPartPr>
      <w:docPartBody>
        <w:p w:rsidR="00986104" w:rsidRDefault="00986104">
          <w:pPr>
            <w:pStyle w:val="588CEDBC5DB943528F62C48194A3A1EC"/>
          </w:pPr>
          <w:r>
            <w:t>In Progress</w:t>
          </w:r>
        </w:p>
      </w:docPartBody>
    </w:docPart>
    <w:docPart>
      <w:docPartPr>
        <w:name w:val="80700F613F034D8D97FD147E61606DE2"/>
        <w:category>
          <w:name w:val="General"/>
          <w:gallery w:val="placeholder"/>
        </w:category>
        <w:types>
          <w:type w:val="bbPlcHdr"/>
        </w:types>
        <w:behaviors>
          <w:behavior w:val="content"/>
        </w:behaviors>
        <w:guid w:val="{6C5DEBB6-23E7-4AA3-9E8F-1E2A99D70DF2}"/>
      </w:docPartPr>
      <w:docPartBody>
        <w:p w:rsidR="00986104" w:rsidRDefault="00986104">
          <w:pPr>
            <w:pStyle w:val="80700F613F034D8D97FD147E61606DE2"/>
          </w:pPr>
          <w:r>
            <w:t>Done</w:t>
          </w:r>
        </w:p>
      </w:docPartBody>
    </w:docPart>
    <w:docPart>
      <w:docPartPr>
        <w:name w:val="B62E0B3EA64C4301BAB38E292DD76555"/>
        <w:category>
          <w:name w:val="General"/>
          <w:gallery w:val="placeholder"/>
        </w:category>
        <w:types>
          <w:type w:val="bbPlcHdr"/>
        </w:types>
        <w:behaviors>
          <w:behavior w:val="content"/>
        </w:behaviors>
        <w:guid w:val="{F02F3806-0EAA-4352-8A96-314A5BF8F448}"/>
      </w:docPartPr>
      <w:docPartBody>
        <w:p w:rsidR="00986104" w:rsidRDefault="00986104">
          <w:pPr>
            <w:pStyle w:val="B62E0B3EA64C4301BAB38E292DD76555"/>
          </w:pPr>
          <w:r>
            <w:t>Priority</w:t>
          </w:r>
        </w:p>
      </w:docPartBody>
    </w:docPart>
    <w:docPart>
      <w:docPartPr>
        <w:name w:val="4746223A519A4770BE10C25C55925370"/>
        <w:category>
          <w:name w:val="General"/>
          <w:gallery w:val="placeholder"/>
        </w:category>
        <w:types>
          <w:type w:val="bbPlcHdr"/>
        </w:types>
        <w:behaviors>
          <w:behavior w:val="content"/>
        </w:behaviors>
        <w:guid w:val="{D1F9B1D1-6CAD-4C3F-9105-F9E8E38627F8}"/>
      </w:docPartPr>
      <w:docPartBody>
        <w:p w:rsidR="00986104" w:rsidRDefault="00986104">
          <w:pPr>
            <w:pStyle w:val="4746223A519A4770BE10C25C55925370"/>
          </w:pPr>
          <w:r>
            <w:t>Due Date</w:t>
          </w:r>
        </w:p>
      </w:docPartBody>
    </w:docPart>
    <w:docPart>
      <w:docPartPr>
        <w:name w:val="02E2EA5C6A27426B8A8A371EC202BAF6"/>
        <w:category>
          <w:name w:val="General"/>
          <w:gallery w:val="placeholder"/>
        </w:category>
        <w:types>
          <w:type w:val="bbPlcHdr"/>
        </w:types>
        <w:behaviors>
          <w:behavior w:val="content"/>
        </w:behaviors>
        <w:guid w:val="{1F4D8E6D-F34A-497A-8D34-6793F8C46663}"/>
      </w:docPartPr>
      <w:docPartBody>
        <w:p w:rsidR="00986104" w:rsidRDefault="00986104">
          <w:pPr>
            <w:pStyle w:val="02E2EA5C6A27426B8A8A371EC202BAF6"/>
          </w:pPr>
          <w:r>
            <w:t>What</w:t>
          </w:r>
        </w:p>
      </w:docPartBody>
    </w:docPart>
    <w:docPart>
      <w:docPartPr>
        <w:name w:val="2CA1FA03ABEE4944A198A8D12DD7E8F1"/>
        <w:category>
          <w:name w:val="General"/>
          <w:gallery w:val="placeholder"/>
        </w:category>
        <w:types>
          <w:type w:val="bbPlcHdr"/>
        </w:types>
        <w:behaviors>
          <w:behavior w:val="content"/>
        </w:behaviors>
        <w:guid w:val="{5D596F40-72C8-4DA9-BC1D-7EBD666C87D7}"/>
      </w:docPartPr>
      <w:docPartBody>
        <w:p w:rsidR="00986104" w:rsidRDefault="00986104">
          <w:pPr>
            <w:pStyle w:val="2CA1FA03ABEE4944A198A8D12DD7E8F1"/>
          </w:pPr>
          <w:r>
            <w:t>Who</w:t>
          </w:r>
        </w:p>
      </w:docPartBody>
    </w:docPart>
    <w:docPart>
      <w:docPartPr>
        <w:name w:val="D7C343AB832A49B6B4E2E164B82A7A24"/>
        <w:category>
          <w:name w:val="General"/>
          <w:gallery w:val="placeholder"/>
        </w:category>
        <w:types>
          <w:type w:val="bbPlcHdr"/>
        </w:types>
        <w:behaviors>
          <w:behavior w:val="content"/>
        </w:behaviors>
        <w:guid w:val="{DB8496AF-1B19-4639-A3EA-2CF4CAEF8500}"/>
      </w:docPartPr>
      <w:docPartBody>
        <w:p w:rsidR="00986104" w:rsidRDefault="00986104">
          <w:pPr>
            <w:pStyle w:val="D7C343AB832A49B6B4E2E164B82A7A24"/>
          </w:pPr>
          <w:r>
            <w:t>In Progress</w:t>
          </w:r>
        </w:p>
      </w:docPartBody>
    </w:docPart>
    <w:docPart>
      <w:docPartPr>
        <w:name w:val="F44B419508F648C883F2928DC3BD4A92"/>
        <w:category>
          <w:name w:val="General"/>
          <w:gallery w:val="placeholder"/>
        </w:category>
        <w:types>
          <w:type w:val="bbPlcHdr"/>
        </w:types>
        <w:behaviors>
          <w:behavior w:val="content"/>
        </w:behaviors>
        <w:guid w:val="{49C272BA-DEC2-43E1-93A0-8EC2BBFA5E25}"/>
      </w:docPartPr>
      <w:docPartBody>
        <w:p w:rsidR="00986104" w:rsidRDefault="00986104">
          <w:pPr>
            <w:pStyle w:val="F44B419508F648C883F2928DC3BD4A92"/>
          </w:pPr>
          <w:r>
            <w:t>Done</w:t>
          </w:r>
        </w:p>
      </w:docPartBody>
    </w:docPart>
    <w:docPart>
      <w:docPartPr>
        <w:name w:val="F6E86BE58F3D4C62A2F1F21A13814007"/>
        <w:category>
          <w:name w:val="General"/>
          <w:gallery w:val="placeholder"/>
        </w:category>
        <w:types>
          <w:type w:val="bbPlcHdr"/>
        </w:types>
        <w:behaviors>
          <w:behavior w:val="content"/>
        </w:behaviors>
        <w:guid w:val="{3E573DA9-0341-4483-A963-E891AA6AB6AB}"/>
      </w:docPartPr>
      <w:docPartBody>
        <w:p w:rsidR="00986104" w:rsidRDefault="00986104">
          <w:pPr>
            <w:pStyle w:val="F6E86BE58F3D4C62A2F1F21A13814007"/>
          </w:pPr>
          <w:r>
            <w:t>Priority</w:t>
          </w:r>
        </w:p>
      </w:docPartBody>
    </w:docPart>
    <w:docPart>
      <w:docPartPr>
        <w:name w:val="95C47ADBFE50491BA24DA8F18378A3AE"/>
        <w:category>
          <w:name w:val="General"/>
          <w:gallery w:val="placeholder"/>
        </w:category>
        <w:types>
          <w:type w:val="bbPlcHdr"/>
        </w:types>
        <w:behaviors>
          <w:behavior w:val="content"/>
        </w:behaviors>
        <w:guid w:val="{86DFC551-31A3-4CA6-B116-EB2867264029}"/>
      </w:docPartPr>
      <w:docPartBody>
        <w:p w:rsidR="00986104" w:rsidRDefault="00986104">
          <w:pPr>
            <w:pStyle w:val="95C47ADBFE50491BA24DA8F18378A3AE"/>
          </w:pPr>
          <w:r>
            <w:t>Due Date</w:t>
          </w:r>
        </w:p>
      </w:docPartBody>
    </w:docPart>
    <w:docPart>
      <w:docPartPr>
        <w:name w:val="3E63AF9880814346873F6737267787C2"/>
        <w:category>
          <w:name w:val="General"/>
          <w:gallery w:val="placeholder"/>
        </w:category>
        <w:types>
          <w:type w:val="bbPlcHdr"/>
        </w:types>
        <w:behaviors>
          <w:behavior w:val="content"/>
        </w:behaviors>
        <w:guid w:val="{1F5E5A89-7F02-4C0B-B19F-76E0D86CBC1E}"/>
      </w:docPartPr>
      <w:docPartBody>
        <w:p w:rsidR="00986104" w:rsidRDefault="00986104">
          <w:pPr>
            <w:pStyle w:val="3E63AF9880814346873F6737267787C2"/>
          </w:pPr>
          <w:r>
            <w:t>What</w:t>
          </w:r>
        </w:p>
      </w:docPartBody>
    </w:docPart>
    <w:docPart>
      <w:docPartPr>
        <w:name w:val="43F59356A2EA493D86D6FFED24C15D06"/>
        <w:category>
          <w:name w:val="General"/>
          <w:gallery w:val="placeholder"/>
        </w:category>
        <w:types>
          <w:type w:val="bbPlcHdr"/>
        </w:types>
        <w:behaviors>
          <w:behavior w:val="content"/>
        </w:behaviors>
        <w:guid w:val="{634B00FC-2291-4210-BD9E-303CEA2CA82B}"/>
      </w:docPartPr>
      <w:docPartBody>
        <w:p w:rsidR="00986104" w:rsidRDefault="00986104">
          <w:pPr>
            <w:pStyle w:val="43F59356A2EA493D86D6FFED24C15D06"/>
          </w:pPr>
          <w:r>
            <w:t>Who</w:t>
          </w:r>
        </w:p>
      </w:docPartBody>
    </w:docPart>
    <w:docPart>
      <w:docPartPr>
        <w:name w:val="1B3B439632B8424B9EA5EDE562BED129"/>
        <w:category>
          <w:name w:val="General"/>
          <w:gallery w:val="placeholder"/>
        </w:category>
        <w:types>
          <w:type w:val="bbPlcHdr"/>
        </w:types>
        <w:behaviors>
          <w:behavior w:val="content"/>
        </w:behaviors>
        <w:guid w:val="{1674CEFE-D68B-48DD-B44A-2C5ECF839995}"/>
      </w:docPartPr>
      <w:docPartBody>
        <w:p w:rsidR="00986104" w:rsidRDefault="00986104">
          <w:pPr>
            <w:pStyle w:val="1B3B439632B8424B9EA5EDE562BED129"/>
          </w:pPr>
          <w:r>
            <w:t>In Progress</w:t>
          </w:r>
        </w:p>
      </w:docPartBody>
    </w:docPart>
    <w:docPart>
      <w:docPartPr>
        <w:name w:val="67BC494046244B2FB200857C007FC448"/>
        <w:category>
          <w:name w:val="General"/>
          <w:gallery w:val="placeholder"/>
        </w:category>
        <w:types>
          <w:type w:val="bbPlcHdr"/>
        </w:types>
        <w:behaviors>
          <w:behavior w:val="content"/>
        </w:behaviors>
        <w:guid w:val="{906F8F9F-6F6B-4809-8DD5-97D2F203262D}"/>
      </w:docPartPr>
      <w:docPartBody>
        <w:p w:rsidR="00986104" w:rsidRDefault="00986104">
          <w:pPr>
            <w:pStyle w:val="67BC494046244B2FB200857C007FC448"/>
          </w:pPr>
          <w:r>
            <w:t>Done</w:t>
          </w:r>
        </w:p>
      </w:docPartBody>
    </w:docPart>
    <w:docPart>
      <w:docPartPr>
        <w:name w:val="A37C9C2448244309846B96174E578FE5"/>
        <w:category>
          <w:name w:val="General"/>
          <w:gallery w:val="placeholder"/>
        </w:category>
        <w:types>
          <w:type w:val="bbPlcHdr"/>
        </w:types>
        <w:behaviors>
          <w:behavior w:val="content"/>
        </w:behaviors>
        <w:guid w:val="{90F876E2-A60A-44BB-BC2D-7DD4122B2C34}"/>
      </w:docPartPr>
      <w:docPartBody>
        <w:p w:rsidR="00986104" w:rsidRDefault="00986104">
          <w:pPr>
            <w:pStyle w:val="A37C9C2448244309846B96174E578FE5"/>
          </w:pPr>
          <w:r>
            <w:t>Priority</w:t>
          </w:r>
        </w:p>
      </w:docPartBody>
    </w:docPart>
    <w:docPart>
      <w:docPartPr>
        <w:name w:val="874818A9E3C940C098F8D7EC657A38D2"/>
        <w:category>
          <w:name w:val="General"/>
          <w:gallery w:val="placeholder"/>
        </w:category>
        <w:types>
          <w:type w:val="bbPlcHdr"/>
        </w:types>
        <w:behaviors>
          <w:behavior w:val="content"/>
        </w:behaviors>
        <w:guid w:val="{DF760CCA-94DC-41F9-94BF-A19BFE137C37}"/>
      </w:docPartPr>
      <w:docPartBody>
        <w:p w:rsidR="00986104" w:rsidRDefault="00986104">
          <w:pPr>
            <w:pStyle w:val="874818A9E3C940C098F8D7EC657A38D2"/>
          </w:pPr>
          <w:r>
            <w:t xml:space="preserve">Due </w:t>
          </w:r>
          <w:r>
            <w:t>Date</w:t>
          </w:r>
        </w:p>
      </w:docPartBody>
    </w:docPart>
    <w:docPart>
      <w:docPartPr>
        <w:name w:val="7B49DB5630E54ADFA9DD92724E2FC6E1"/>
        <w:category>
          <w:name w:val="General"/>
          <w:gallery w:val="placeholder"/>
        </w:category>
        <w:types>
          <w:type w:val="bbPlcHdr"/>
        </w:types>
        <w:behaviors>
          <w:behavior w:val="content"/>
        </w:behaviors>
        <w:guid w:val="{143EC399-9844-4A4A-80C2-30C71D0FE316}"/>
      </w:docPartPr>
      <w:docPartBody>
        <w:p w:rsidR="00986104" w:rsidRDefault="00986104">
          <w:pPr>
            <w:pStyle w:val="7B49DB5630E54ADFA9DD92724E2FC6E1"/>
          </w:pPr>
          <w:r>
            <w:t>What</w:t>
          </w:r>
        </w:p>
      </w:docPartBody>
    </w:docPart>
    <w:docPart>
      <w:docPartPr>
        <w:name w:val="80EB3A461A9C4E1197AEFB2D22C1E939"/>
        <w:category>
          <w:name w:val="General"/>
          <w:gallery w:val="placeholder"/>
        </w:category>
        <w:types>
          <w:type w:val="bbPlcHdr"/>
        </w:types>
        <w:behaviors>
          <w:behavior w:val="content"/>
        </w:behaviors>
        <w:guid w:val="{029033EC-1FF7-453F-89F0-3DFB4E1FEEAB}"/>
      </w:docPartPr>
      <w:docPartBody>
        <w:p w:rsidR="00986104" w:rsidRDefault="00986104">
          <w:pPr>
            <w:pStyle w:val="80EB3A461A9C4E1197AEFB2D22C1E939"/>
          </w:pPr>
          <w:r>
            <w:t>Who</w:t>
          </w:r>
        </w:p>
      </w:docPartBody>
    </w:docPart>
    <w:docPart>
      <w:docPartPr>
        <w:name w:val="DAB7F73559C842E6A2A39552366E8131"/>
        <w:category>
          <w:name w:val="General"/>
          <w:gallery w:val="placeholder"/>
        </w:category>
        <w:types>
          <w:type w:val="bbPlcHdr"/>
        </w:types>
        <w:behaviors>
          <w:behavior w:val="content"/>
        </w:behaviors>
        <w:guid w:val="{A056CDC8-4713-4364-A79A-F9EE3FD8A794}"/>
      </w:docPartPr>
      <w:docPartBody>
        <w:p w:rsidR="00986104" w:rsidRDefault="00986104">
          <w:pPr>
            <w:pStyle w:val="DAB7F73559C842E6A2A39552366E8131"/>
          </w:pPr>
          <w:r>
            <w:t>In Progress</w:t>
          </w:r>
        </w:p>
      </w:docPartBody>
    </w:docPart>
    <w:docPart>
      <w:docPartPr>
        <w:name w:val="19F81F48DB524711BB314F3D14D40A03"/>
        <w:category>
          <w:name w:val="General"/>
          <w:gallery w:val="placeholder"/>
        </w:category>
        <w:types>
          <w:type w:val="bbPlcHdr"/>
        </w:types>
        <w:behaviors>
          <w:behavior w:val="content"/>
        </w:behaviors>
        <w:guid w:val="{0E997B9E-DA21-4916-BE66-CBF81D5F56F9}"/>
      </w:docPartPr>
      <w:docPartBody>
        <w:p w:rsidR="00986104" w:rsidRDefault="00986104">
          <w:pPr>
            <w:pStyle w:val="19F81F48DB524711BB314F3D14D40A03"/>
          </w:pPr>
          <w:r>
            <w:t>Done</w:t>
          </w:r>
        </w:p>
      </w:docPartBody>
    </w:docPart>
    <w:docPart>
      <w:docPartPr>
        <w:name w:val="E7282E97E6F24116B02811C8215BA1E8"/>
        <w:category>
          <w:name w:val="General"/>
          <w:gallery w:val="placeholder"/>
        </w:category>
        <w:types>
          <w:type w:val="bbPlcHdr"/>
        </w:types>
        <w:behaviors>
          <w:behavior w:val="content"/>
        </w:behaviors>
        <w:guid w:val="{AA8171FE-74A8-4C55-9898-AB2453FB18E9}"/>
      </w:docPartPr>
      <w:docPartBody>
        <w:p w:rsidR="00986104" w:rsidRDefault="00986104">
          <w:pPr>
            <w:pStyle w:val="E7282E97E6F24116B02811C8215BA1E8"/>
          </w:pPr>
          <w:r>
            <w:t>Priority</w:t>
          </w:r>
        </w:p>
      </w:docPartBody>
    </w:docPart>
    <w:docPart>
      <w:docPartPr>
        <w:name w:val="109FB634A4704A038115B1D5A90FFFD3"/>
        <w:category>
          <w:name w:val="General"/>
          <w:gallery w:val="placeholder"/>
        </w:category>
        <w:types>
          <w:type w:val="bbPlcHdr"/>
        </w:types>
        <w:behaviors>
          <w:behavior w:val="content"/>
        </w:behaviors>
        <w:guid w:val="{7D9AA68B-4992-459F-9469-287DC792F7FF}"/>
      </w:docPartPr>
      <w:docPartBody>
        <w:p w:rsidR="00986104" w:rsidRDefault="00986104">
          <w:pPr>
            <w:pStyle w:val="109FB634A4704A038115B1D5A90FFFD3"/>
          </w:pPr>
          <w:r>
            <w:t>Due Date</w:t>
          </w:r>
        </w:p>
      </w:docPartBody>
    </w:docPart>
    <w:docPart>
      <w:docPartPr>
        <w:name w:val="981BD3F589254B4CAFF66013A2E22B93"/>
        <w:category>
          <w:name w:val="General"/>
          <w:gallery w:val="placeholder"/>
        </w:category>
        <w:types>
          <w:type w:val="bbPlcHdr"/>
        </w:types>
        <w:behaviors>
          <w:behavior w:val="content"/>
        </w:behaviors>
        <w:guid w:val="{4EAD0D85-F5CB-45B3-9121-3C8BA2AD7A64}"/>
      </w:docPartPr>
      <w:docPartBody>
        <w:p w:rsidR="00986104" w:rsidRDefault="00986104">
          <w:pPr>
            <w:pStyle w:val="981BD3F589254B4CAFF66013A2E22B93"/>
          </w:pPr>
          <w:r>
            <w:t>What</w:t>
          </w:r>
        </w:p>
      </w:docPartBody>
    </w:docPart>
    <w:docPart>
      <w:docPartPr>
        <w:name w:val="16BF86A638064C4187C28295F2321E4F"/>
        <w:category>
          <w:name w:val="General"/>
          <w:gallery w:val="placeholder"/>
        </w:category>
        <w:types>
          <w:type w:val="bbPlcHdr"/>
        </w:types>
        <w:behaviors>
          <w:behavior w:val="content"/>
        </w:behaviors>
        <w:guid w:val="{1AED74C3-7E78-4FCF-9661-3548A988D9A0}"/>
      </w:docPartPr>
      <w:docPartBody>
        <w:p w:rsidR="00986104" w:rsidRDefault="00986104">
          <w:pPr>
            <w:pStyle w:val="16BF86A638064C4187C28295F2321E4F"/>
          </w:pPr>
          <w:r>
            <w:t>Who</w:t>
          </w:r>
        </w:p>
      </w:docPartBody>
    </w:docPart>
    <w:docPart>
      <w:docPartPr>
        <w:name w:val="F23A9B11E9464EE8BA069C534DB40918"/>
        <w:category>
          <w:name w:val="General"/>
          <w:gallery w:val="placeholder"/>
        </w:category>
        <w:types>
          <w:type w:val="bbPlcHdr"/>
        </w:types>
        <w:behaviors>
          <w:behavior w:val="content"/>
        </w:behaviors>
        <w:guid w:val="{1BDA6391-9331-40DF-AD84-B4D4CCFE5353}"/>
      </w:docPartPr>
      <w:docPartBody>
        <w:p w:rsidR="00986104" w:rsidRDefault="00986104">
          <w:pPr>
            <w:pStyle w:val="F23A9B11E9464EE8BA069C534DB40918"/>
          </w:pPr>
          <w:r>
            <w:t>In Progress</w:t>
          </w:r>
        </w:p>
      </w:docPartBody>
    </w:docPart>
    <w:docPart>
      <w:docPartPr>
        <w:name w:val="4A48F2D08CE044079869127DF33AF383"/>
        <w:category>
          <w:name w:val="General"/>
          <w:gallery w:val="placeholder"/>
        </w:category>
        <w:types>
          <w:type w:val="bbPlcHdr"/>
        </w:types>
        <w:behaviors>
          <w:behavior w:val="content"/>
        </w:behaviors>
        <w:guid w:val="{795E9C69-5247-4F01-BDFD-B62D04BF72BE}"/>
      </w:docPartPr>
      <w:docPartBody>
        <w:p w:rsidR="00986104" w:rsidRDefault="00986104">
          <w:pPr>
            <w:pStyle w:val="4A48F2D08CE044079869127DF33AF383"/>
          </w:pPr>
          <w:r>
            <w:t>Done</w:t>
          </w:r>
        </w:p>
      </w:docPartBody>
    </w:docPart>
    <w:docPart>
      <w:docPartPr>
        <w:name w:val="B637B9DFC6384543B9DB28BB6F751851"/>
        <w:category>
          <w:name w:val="General"/>
          <w:gallery w:val="placeholder"/>
        </w:category>
        <w:types>
          <w:type w:val="bbPlcHdr"/>
        </w:types>
        <w:behaviors>
          <w:behavior w:val="content"/>
        </w:behaviors>
        <w:guid w:val="{D29D8C7C-5AD1-445A-8E5A-AB6665046464}"/>
      </w:docPartPr>
      <w:docPartBody>
        <w:p w:rsidR="00986104" w:rsidRDefault="00986104">
          <w:pPr>
            <w:pStyle w:val="B637B9DFC6384543B9DB28BB6F751851"/>
          </w:pPr>
          <w:r>
            <w:t>Priority</w:t>
          </w:r>
        </w:p>
      </w:docPartBody>
    </w:docPart>
    <w:docPart>
      <w:docPartPr>
        <w:name w:val="3D7F05AC06BB43D19E7BD8F9449C59F2"/>
        <w:category>
          <w:name w:val="General"/>
          <w:gallery w:val="placeholder"/>
        </w:category>
        <w:types>
          <w:type w:val="bbPlcHdr"/>
        </w:types>
        <w:behaviors>
          <w:behavior w:val="content"/>
        </w:behaviors>
        <w:guid w:val="{70F03BEE-6110-4962-AE42-EC9D48E38738}"/>
      </w:docPartPr>
      <w:docPartBody>
        <w:p w:rsidR="00986104" w:rsidRDefault="00986104">
          <w:pPr>
            <w:pStyle w:val="3D7F05AC06BB43D19E7BD8F9449C59F2"/>
          </w:pPr>
          <w:r>
            <w:t>Due Date</w:t>
          </w:r>
        </w:p>
      </w:docPartBody>
    </w:docPart>
    <w:docPart>
      <w:docPartPr>
        <w:name w:val="CA1D65F2D8DA4EBC8638ECAB4A0E3ACD"/>
        <w:category>
          <w:name w:val="General"/>
          <w:gallery w:val="placeholder"/>
        </w:category>
        <w:types>
          <w:type w:val="bbPlcHdr"/>
        </w:types>
        <w:behaviors>
          <w:behavior w:val="content"/>
        </w:behaviors>
        <w:guid w:val="{5A505372-2698-4C8A-92DD-843892A6E3F3}"/>
      </w:docPartPr>
      <w:docPartBody>
        <w:p w:rsidR="00986104" w:rsidRDefault="00986104">
          <w:pPr>
            <w:pStyle w:val="CA1D65F2D8DA4EBC8638ECAB4A0E3ACD"/>
          </w:pPr>
          <w:r>
            <w:t>What</w:t>
          </w:r>
        </w:p>
      </w:docPartBody>
    </w:docPart>
    <w:docPart>
      <w:docPartPr>
        <w:name w:val="2236B323C1334AEB89B3231F59F1B116"/>
        <w:category>
          <w:name w:val="General"/>
          <w:gallery w:val="placeholder"/>
        </w:category>
        <w:types>
          <w:type w:val="bbPlcHdr"/>
        </w:types>
        <w:behaviors>
          <w:behavior w:val="content"/>
        </w:behaviors>
        <w:guid w:val="{B84126D1-BE42-4C87-AC56-A0470CFA3C09}"/>
      </w:docPartPr>
      <w:docPartBody>
        <w:p w:rsidR="00986104" w:rsidRDefault="00986104">
          <w:pPr>
            <w:pStyle w:val="2236B323C1334AEB89B3231F59F1B116"/>
          </w:pPr>
          <w:r>
            <w:t>Who</w:t>
          </w:r>
        </w:p>
      </w:docPartBody>
    </w:docPart>
    <w:docPart>
      <w:docPartPr>
        <w:name w:val="EC571E5D0BD94CDA877C399568062875"/>
        <w:category>
          <w:name w:val="General"/>
          <w:gallery w:val="placeholder"/>
        </w:category>
        <w:types>
          <w:type w:val="bbPlcHdr"/>
        </w:types>
        <w:behaviors>
          <w:behavior w:val="content"/>
        </w:behaviors>
        <w:guid w:val="{F481809A-8944-4694-91F0-3FF0C2903CB9}"/>
      </w:docPartPr>
      <w:docPartBody>
        <w:p w:rsidR="00986104" w:rsidRDefault="00986104">
          <w:pPr>
            <w:pStyle w:val="EC571E5D0BD94CDA877C399568062875"/>
          </w:pPr>
          <w:r>
            <w:t>In Progress</w:t>
          </w:r>
        </w:p>
      </w:docPartBody>
    </w:docPart>
    <w:docPart>
      <w:docPartPr>
        <w:name w:val="6371241C033E4405A35B166790B1BE04"/>
        <w:category>
          <w:name w:val="General"/>
          <w:gallery w:val="placeholder"/>
        </w:category>
        <w:types>
          <w:type w:val="bbPlcHdr"/>
        </w:types>
        <w:behaviors>
          <w:behavior w:val="content"/>
        </w:behaviors>
        <w:guid w:val="{464C2BDC-8EFB-4719-A6A6-2B6ADBDC4299}"/>
      </w:docPartPr>
      <w:docPartBody>
        <w:p w:rsidR="00986104" w:rsidRDefault="00986104">
          <w:pPr>
            <w:pStyle w:val="6371241C033E4405A35B166790B1BE04"/>
          </w:pPr>
          <w:r>
            <w:t>Done</w:t>
          </w:r>
        </w:p>
      </w:docPartBody>
    </w:docPart>
    <w:docPart>
      <w:docPartPr>
        <w:name w:val="87AE37285FBC4A93AE23E038EDFC6B23"/>
        <w:category>
          <w:name w:val="General"/>
          <w:gallery w:val="placeholder"/>
        </w:category>
        <w:types>
          <w:type w:val="bbPlcHdr"/>
        </w:types>
        <w:behaviors>
          <w:behavior w:val="content"/>
        </w:behaviors>
        <w:guid w:val="{C9E5BF6F-E988-4575-A926-19FD5379F36E}"/>
      </w:docPartPr>
      <w:docPartBody>
        <w:p w:rsidR="00986104" w:rsidRDefault="00986104">
          <w:pPr>
            <w:pStyle w:val="87AE37285FBC4A93AE23E038EDFC6B23"/>
          </w:pPr>
          <w:r>
            <w:t>Priority</w:t>
          </w:r>
        </w:p>
      </w:docPartBody>
    </w:docPart>
    <w:docPart>
      <w:docPartPr>
        <w:name w:val="D20D53F3E2CC4B91AA5367DB1E80F4E6"/>
        <w:category>
          <w:name w:val="General"/>
          <w:gallery w:val="placeholder"/>
        </w:category>
        <w:types>
          <w:type w:val="bbPlcHdr"/>
        </w:types>
        <w:behaviors>
          <w:behavior w:val="content"/>
        </w:behaviors>
        <w:guid w:val="{B326425A-47EA-451D-AEBC-B3895B54613F}"/>
      </w:docPartPr>
      <w:docPartBody>
        <w:p w:rsidR="00986104" w:rsidRDefault="00986104">
          <w:pPr>
            <w:pStyle w:val="D20D53F3E2CC4B91AA5367DB1E80F4E6"/>
          </w:pPr>
          <w:r>
            <w:t>Due Date</w:t>
          </w:r>
        </w:p>
      </w:docPartBody>
    </w:docPart>
    <w:docPart>
      <w:docPartPr>
        <w:name w:val="6BCF593018F04686B110311B4E9FB152"/>
        <w:category>
          <w:name w:val="General"/>
          <w:gallery w:val="placeholder"/>
        </w:category>
        <w:types>
          <w:type w:val="bbPlcHdr"/>
        </w:types>
        <w:behaviors>
          <w:behavior w:val="content"/>
        </w:behaviors>
        <w:guid w:val="{4E746506-0857-4D90-9A31-673FE3FCAAB7}"/>
      </w:docPartPr>
      <w:docPartBody>
        <w:p w:rsidR="00986104" w:rsidRDefault="00986104">
          <w:pPr>
            <w:pStyle w:val="6BCF593018F04686B110311B4E9FB152"/>
          </w:pPr>
          <w:r>
            <w:t>What</w:t>
          </w:r>
        </w:p>
      </w:docPartBody>
    </w:docPart>
    <w:docPart>
      <w:docPartPr>
        <w:name w:val="B2DA21795616426597829D3ECE39C69E"/>
        <w:category>
          <w:name w:val="General"/>
          <w:gallery w:val="placeholder"/>
        </w:category>
        <w:types>
          <w:type w:val="bbPlcHdr"/>
        </w:types>
        <w:behaviors>
          <w:behavior w:val="content"/>
        </w:behaviors>
        <w:guid w:val="{689C4D69-1E63-44EC-813E-6FE8B0622471}"/>
      </w:docPartPr>
      <w:docPartBody>
        <w:p w:rsidR="00986104" w:rsidRDefault="00986104">
          <w:pPr>
            <w:pStyle w:val="B2DA21795616426597829D3ECE39C69E"/>
          </w:pPr>
          <w:r>
            <w:t>Who</w:t>
          </w:r>
        </w:p>
      </w:docPartBody>
    </w:docPart>
    <w:docPart>
      <w:docPartPr>
        <w:name w:val="CC7A043F16E24FFA926CA4600D920ABB"/>
        <w:category>
          <w:name w:val="General"/>
          <w:gallery w:val="placeholder"/>
        </w:category>
        <w:types>
          <w:type w:val="bbPlcHdr"/>
        </w:types>
        <w:behaviors>
          <w:behavior w:val="content"/>
        </w:behaviors>
        <w:guid w:val="{5E9F08D2-F87B-4393-82C9-6428BDF934F3}"/>
      </w:docPartPr>
      <w:docPartBody>
        <w:p w:rsidR="00986104" w:rsidRDefault="00986104">
          <w:pPr>
            <w:pStyle w:val="CC7A043F16E24FFA926CA4600D920ABB"/>
          </w:pPr>
          <w:r>
            <w:t>In Progress</w:t>
          </w:r>
        </w:p>
      </w:docPartBody>
    </w:docPart>
    <w:docPart>
      <w:docPartPr>
        <w:name w:val="7578A7623FD74CDBB4B7BECD90487BF8"/>
        <w:category>
          <w:name w:val="General"/>
          <w:gallery w:val="placeholder"/>
        </w:category>
        <w:types>
          <w:type w:val="bbPlcHdr"/>
        </w:types>
        <w:behaviors>
          <w:behavior w:val="content"/>
        </w:behaviors>
        <w:guid w:val="{7C91022E-876A-4B98-A72C-306F2C938E09}"/>
      </w:docPartPr>
      <w:docPartBody>
        <w:p w:rsidR="00986104" w:rsidRDefault="00986104">
          <w:pPr>
            <w:pStyle w:val="7578A7623FD74CDBB4B7BECD90487BF8"/>
          </w:pPr>
          <w:r>
            <w:t>Done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104"/>
    <w:rsid w:val="00986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B690B534364791A1DD256E7F065731">
    <w:name w:val="18B690B534364791A1DD256E7F065731"/>
  </w:style>
  <w:style w:type="paragraph" w:customStyle="1" w:styleId="5B6B15CB1D764C2EBC120372797F342A">
    <w:name w:val="5B6B15CB1D764C2EBC120372797F342A"/>
  </w:style>
  <w:style w:type="paragraph" w:customStyle="1" w:styleId="66DD10D69DA0422C930512B9F1655DDD">
    <w:name w:val="66DD10D69DA0422C930512B9F1655DDD"/>
  </w:style>
  <w:style w:type="paragraph" w:customStyle="1" w:styleId="E4DE870E092442E28B7CFBA736001B8F">
    <w:name w:val="E4DE870E092442E28B7CFBA736001B8F"/>
  </w:style>
  <w:style w:type="paragraph" w:customStyle="1" w:styleId="2E2E5A5F3D334E7586577FBDAF399CD5">
    <w:name w:val="2E2E5A5F3D334E7586577FBDAF399CD5"/>
  </w:style>
  <w:style w:type="paragraph" w:customStyle="1" w:styleId="23010795D60042A2A8D108AF4A928E23">
    <w:name w:val="23010795D60042A2A8D108AF4A928E23"/>
  </w:style>
  <w:style w:type="paragraph" w:customStyle="1" w:styleId="8FAA0441B5804BD4B0B581A7C695301B">
    <w:name w:val="8FAA0441B5804BD4B0B581A7C695301B"/>
  </w:style>
  <w:style w:type="paragraph" w:customStyle="1" w:styleId="C38CACDA48FA46FFBFC2335BC0028988">
    <w:name w:val="C38CACDA48FA46FFBFC2335BC0028988"/>
  </w:style>
  <w:style w:type="paragraph" w:customStyle="1" w:styleId="33118C34684D4E4D9A09E0193132A32B">
    <w:name w:val="33118C34684D4E4D9A09E0193132A32B"/>
  </w:style>
  <w:style w:type="paragraph" w:customStyle="1" w:styleId="312352EC0D574332B5F60ECBCEFA89B0">
    <w:name w:val="312352EC0D574332B5F60ECBCEFA89B0"/>
  </w:style>
  <w:style w:type="paragraph" w:customStyle="1" w:styleId="6484541BECEF4811BB74BE3219B090EB">
    <w:name w:val="6484541BECEF4811BB74BE3219B090EB"/>
  </w:style>
  <w:style w:type="paragraph" w:customStyle="1" w:styleId="A21155C1430A4845986049C4AA144079">
    <w:name w:val="A21155C1430A4845986049C4AA144079"/>
  </w:style>
  <w:style w:type="paragraph" w:customStyle="1" w:styleId="F426BCA2DBA34E20BE3513CA3DF66D60">
    <w:name w:val="F426BCA2DBA34E20BE3513CA3DF66D60"/>
  </w:style>
  <w:style w:type="paragraph" w:customStyle="1" w:styleId="EB2D8ED9EA9543EFA9A7C45CF9103BFA">
    <w:name w:val="EB2D8ED9EA9543EFA9A7C45CF9103BFA"/>
  </w:style>
  <w:style w:type="paragraph" w:customStyle="1" w:styleId="655CFE48B04F42AB96B6C256ADBD1C5C">
    <w:name w:val="655CFE48B04F42AB96B6C256ADBD1C5C"/>
  </w:style>
  <w:style w:type="paragraph" w:customStyle="1" w:styleId="145F7E0770424D248FD8FFDA675C0205">
    <w:name w:val="145F7E0770424D248FD8FFDA675C0205"/>
  </w:style>
  <w:style w:type="paragraph" w:customStyle="1" w:styleId="D63F7FCC821A4E5E9256B394753B0433">
    <w:name w:val="D63F7FCC821A4E5E9256B394753B0433"/>
  </w:style>
  <w:style w:type="paragraph" w:customStyle="1" w:styleId="88D668EE69FF4382AB82AFD310800322">
    <w:name w:val="88D668EE69FF4382AB82AFD310800322"/>
  </w:style>
  <w:style w:type="paragraph" w:customStyle="1" w:styleId="234DC8F9794F4FE6A838984E8CBCD187">
    <w:name w:val="234DC8F9794F4FE6A838984E8CBCD187"/>
  </w:style>
  <w:style w:type="paragraph" w:customStyle="1" w:styleId="B2EC83C7AAAE4D098DF2505139DDD718">
    <w:name w:val="B2EC83C7AAAE4D098DF2505139DDD718"/>
  </w:style>
  <w:style w:type="paragraph" w:customStyle="1" w:styleId="3934E3B7E84340DDAC11A00053C9593C">
    <w:name w:val="3934E3B7E84340DDAC11A00053C9593C"/>
  </w:style>
  <w:style w:type="paragraph" w:customStyle="1" w:styleId="CD0A840DD3464A9C984B8D297316D693">
    <w:name w:val="CD0A840DD3464A9C984B8D297316D693"/>
  </w:style>
  <w:style w:type="paragraph" w:customStyle="1" w:styleId="DA60EB1D2A1241738806EF283D38A70E">
    <w:name w:val="DA60EB1D2A1241738806EF283D38A70E"/>
  </w:style>
  <w:style w:type="paragraph" w:customStyle="1" w:styleId="3B155016B90C442B83C14F06849C2062">
    <w:name w:val="3B155016B90C442B83C14F06849C2062"/>
  </w:style>
  <w:style w:type="paragraph" w:customStyle="1" w:styleId="CC4B0751534747CCA21302168FB99819">
    <w:name w:val="CC4B0751534747CCA21302168FB99819"/>
  </w:style>
  <w:style w:type="paragraph" w:customStyle="1" w:styleId="9DEF7D64CED34DAEB3D7AEB85D5130FF">
    <w:name w:val="9DEF7D64CED34DAEB3D7AEB85D5130FF"/>
  </w:style>
  <w:style w:type="paragraph" w:customStyle="1" w:styleId="2FA07331FD1D4CFA8021DDB1BE267A74">
    <w:name w:val="2FA07331FD1D4CFA8021DDB1BE267A74"/>
  </w:style>
  <w:style w:type="paragraph" w:customStyle="1" w:styleId="F2623E14DA6B4FF3B9A64620B9D7A6D0">
    <w:name w:val="F2623E14DA6B4FF3B9A64620B9D7A6D0"/>
  </w:style>
  <w:style w:type="paragraph" w:customStyle="1" w:styleId="5A2A3E105E5543FD858BAF151125C29B">
    <w:name w:val="5A2A3E105E5543FD858BAF151125C29B"/>
  </w:style>
  <w:style w:type="paragraph" w:customStyle="1" w:styleId="E65A63756BD04E57A3195B1565F6153D">
    <w:name w:val="E65A63756BD04E57A3195B1565F6153D"/>
  </w:style>
  <w:style w:type="paragraph" w:customStyle="1" w:styleId="29260B0806CE4B9E9207F45F4BB659DA">
    <w:name w:val="29260B0806CE4B9E9207F45F4BB659DA"/>
  </w:style>
  <w:style w:type="paragraph" w:customStyle="1" w:styleId="D9E4BB005EFD480B892B3AEA43AE7D22">
    <w:name w:val="D9E4BB005EFD480B892B3AEA43AE7D22"/>
  </w:style>
  <w:style w:type="paragraph" w:customStyle="1" w:styleId="2C329C7FCECA48589DA8924C5AC07079">
    <w:name w:val="2C329C7FCECA48589DA8924C5AC07079"/>
  </w:style>
  <w:style w:type="paragraph" w:customStyle="1" w:styleId="76E649CBD66141FDB137EFF14824E169">
    <w:name w:val="76E649CBD66141FDB137EFF14824E169"/>
  </w:style>
  <w:style w:type="paragraph" w:customStyle="1" w:styleId="1368CA4714BB4DC5884A76F355FA6941">
    <w:name w:val="1368CA4714BB4DC5884A76F355FA6941"/>
  </w:style>
  <w:style w:type="paragraph" w:customStyle="1" w:styleId="953EBDDE08604C5BA6049959BD179FBB">
    <w:name w:val="953EBDDE08604C5BA6049959BD179FBB"/>
  </w:style>
  <w:style w:type="paragraph" w:customStyle="1" w:styleId="354D0EE7DF3049FDA9EEF90887C35A6D">
    <w:name w:val="354D0EE7DF3049FDA9EEF90887C35A6D"/>
  </w:style>
  <w:style w:type="paragraph" w:customStyle="1" w:styleId="941BD04BFCBF48ADA4CFD067002BDD82">
    <w:name w:val="941BD04BFCBF48ADA4CFD067002BDD82"/>
  </w:style>
  <w:style w:type="paragraph" w:customStyle="1" w:styleId="993A76FFF2384118BC74A8F59C65CBDB">
    <w:name w:val="993A76FFF2384118BC74A8F59C65CBDB"/>
  </w:style>
  <w:style w:type="paragraph" w:customStyle="1" w:styleId="CC463E8D45F74FEF94D9C8B2558BCFE1">
    <w:name w:val="CC463E8D45F74FEF94D9C8B2558BCFE1"/>
  </w:style>
  <w:style w:type="paragraph" w:customStyle="1" w:styleId="48E58EAE9B1D4A0E8AAA32236CA8DC69">
    <w:name w:val="48E58EAE9B1D4A0E8AAA32236CA8DC69"/>
  </w:style>
  <w:style w:type="paragraph" w:customStyle="1" w:styleId="15DBE0B3F98D4BB28BBDDE51EE1452B9">
    <w:name w:val="15DBE0B3F98D4BB28BBDDE51EE1452B9"/>
  </w:style>
  <w:style w:type="paragraph" w:customStyle="1" w:styleId="568E345040CD410D9A7A1ADB1F5EFD5D">
    <w:name w:val="568E345040CD410D9A7A1ADB1F5EFD5D"/>
  </w:style>
  <w:style w:type="paragraph" w:customStyle="1" w:styleId="E8DCB1ADB46B482D809FDB7789762317">
    <w:name w:val="E8DCB1ADB46B482D809FDB7789762317"/>
  </w:style>
  <w:style w:type="paragraph" w:customStyle="1" w:styleId="A6D6F0B8EA8947FE97E81A0565A2CDD0">
    <w:name w:val="A6D6F0B8EA8947FE97E81A0565A2CDD0"/>
  </w:style>
  <w:style w:type="paragraph" w:customStyle="1" w:styleId="DAF4A63C6267447C9A65067D7E3119B4">
    <w:name w:val="DAF4A63C6267447C9A65067D7E3119B4"/>
  </w:style>
  <w:style w:type="paragraph" w:customStyle="1" w:styleId="E5903A848BCB4D6AB5B364F92B348415">
    <w:name w:val="E5903A848BCB4D6AB5B364F92B348415"/>
  </w:style>
  <w:style w:type="paragraph" w:customStyle="1" w:styleId="AB614ACB87CF44C7B370A30DAB2412F6">
    <w:name w:val="AB614ACB87CF44C7B370A30DAB2412F6"/>
  </w:style>
  <w:style w:type="paragraph" w:customStyle="1" w:styleId="4B223CC8DDED4244B4DF90E795E0923C">
    <w:name w:val="4B223CC8DDED4244B4DF90E795E0923C"/>
  </w:style>
  <w:style w:type="paragraph" w:customStyle="1" w:styleId="62D81947FAAC4417853D4F8E9C7883B6">
    <w:name w:val="62D81947FAAC4417853D4F8E9C7883B6"/>
  </w:style>
  <w:style w:type="paragraph" w:customStyle="1" w:styleId="414CF4CFB97D45A4BE0458E1EF7D7A78">
    <w:name w:val="414CF4CFB97D45A4BE0458E1EF7D7A78"/>
  </w:style>
  <w:style w:type="paragraph" w:customStyle="1" w:styleId="467DA68180D047DDBCB318F20EDE69A8">
    <w:name w:val="467DA68180D047DDBCB318F20EDE69A8"/>
  </w:style>
  <w:style w:type="paragraph" w:customStyle="1" w:styleId="3DA0AC2871844967B242549292617468">
    <w:name w:val="3DA0AC2871844967B242549292617468"/>
  </w:style>
  <w:style w:type="paragraph" w:customStyle="1" w:styleId="48D78BF0A9C2412BBCFEE24E31FD828D">
    <w:name w:val="48D78BF0A9C2412BBCFEE24E31FD828D"/>
  </w:style>
  <w:style w:type="paragraph" w:customStyle="1" w:styleId="72F46576C4504DAD86F966B08888F031">
    <w:name w:val="72F46576C4504DAD86F966B08888F031"/>
  </w:style>
  <w:style w:type="paragraph" w:customStyle="1" w:styleId="14942E0347114412BF64C315367DBB3E">
    <w:name w:val="14942E0347114412BF64C315367DBB3E"/>
  </w:style>
  <w:style w:type="paragraph" w:customStyle="1" w:styleId="623C723D57AD473D868939FC44DE376B">
    <w:name w:val="623C723D57AD473D868939FC44DE376B"/>
  </w:style>
  <w:style w:type="paragraph" w:customStyle="1" w:styleId="7B7D0C9A88B74C9092487A473EF7C92E">
    <w:name w:val="7B7D0C9A88B74C9092487A473EF7C92E"/>
  </w:style>
  <w:style w:type="paragraph" w:customStyle="1" w:styleId="588CEDBC5DB943528F62C48194A3A1EC">
    <w:name w:val="588CEDBC5DB943528F62C48194A3A1EC"/>
  </w:style>
  <w:style w:type="paragraph" w:customStyle="1" w:styleId="80700F613F034D8D97FD147E61606DE2">
    <w:name w:val="80700F613F034D8D97FD147E61606DE2"/>
  </w:style>
  <w:style w:type="paragraph" w:customStyle="1" w:styleId="B62E0B3EA64C4301BAB38E292DD76555">
    <w:name w:val="B62E0B3EA64C4301BAB38E292DD76555"/>
  </w:style>
  <w:style w:type="paragraph" w:customStyle="1" w:styleId="4746223A519A4770BE10C25C55925370">
    <w:name w:val="4746223A519A4770BE10C25C55925370"/>
  </w:style>
  <w:style w:type="paragraph" w:customStyle="1" w:styleId="02E2EA5C6A27426B8A8A371EC202BAF6">
    <w:name w:val="02E2EA5C6A27426B8A8A371EC202BAF6"/>
  </w:style>
  <w:style w:type="paragraph" w:customStyle="1" w:styleId="2CA1FA03ABEE4944A198A8D12DD7E8F1">
    <w:name w:val="2CA1FA03ABEE4944A198A8D12DD7E8F1"/>
  </w:style>
  <w:style w:type="paragraph" w:customStyle="1" w:styleId="D7C343AB832A49B6B4E2E164B82A7A24">
    <w:name w:val="D7C343AB832A49B6B4E2E164B82A7A24"/>
  </w:style>
  <w:style w:type="paragraph" w:customStyle="1" w:styleId="F44B419508F648C883F2928DC3BD4A92">
    <w:name w:val="F44B419508F648C883F2928DC3BD4A92"/>
  </w:style>
  <w:style w:type="paragraph" w:customStyle="1" w:styleId="F6E86BE58F3D4C62A2F1F21A13814007">
    <w:name w:val="F6E86BE58F3D4C62A2F1F21A13814007"/>
  </w:style>
  <w:style w:type="paragraph" w:customStyle="1" w:styleId="95C47ADBFE50491BA24DA8F18378A3AE">
    <w:name w:val="95C47ADBFE50491BA24DA8F18378A3AE"/>
  </w:style>
  <w:style w:type="paragraph" w:customStyle="1" w:styleId="3E63AF9880814346873F6737267787C2">
    <w:name w:val="3E63AF9880814346873F6737267787C2"/>
  </w:style>
  <w:style w:type="paragraph" w:customStyle="1" w:styleId="43F59356A2EA493D86D6FFED24C15D06">
    <w:name w:val="43F59356A2EA493D86D6FFED24C15D06"/>
  </w:style>
  <w:style w:type="paragraph" w:customStyle="1" w:styleId="1B3B439632B8424B9EA5EDE562BED129">
    <w:name w:val="1B3B439632B8424B9EA5EDE562BED129"/>
  </w:style>
  <w:style w:type="paragraph" w:customStyle="1" w:styleId="67BC494046244B2FB200857C007FC448">
    <w:name w:val="67BC494046244B2FB200857C007FC448"/>
  </w:style>
  <w:style w:type="paragraph" w:customStyle="1" w:styleId="A37C9C2448244309846B96174E578FE5">
    <w:name w:val="A37C9C2448244309846B96174E578FE5"/>
  </w:style>
  <w:style w:type="paragraph" w:customStyle="1" w:styleId="874818A9E3C940C098F8D7EC657A38D2">
    <w:name w:val="874818A9E3C940C098F8D7EC657A38D2"/>
  </w:style>
  <w:style w:type="paragraph" w:customStyle="1" w:styleId="7B49DB5630E54ADFA9DD92724E2FC6E1">
    <w:name w:val="7B49DB5630E54ADFA9DD92724E2FC6E1"/>
  </w:style>
  <w:style w:type="paragraph" w:customStyle="1" w:styleId="80EB3A461A9C4E1197AEFB2D22C1E939">
    <w:name w:val="80EB3A461A9C4E1197AEFB2D22C1E939"/>
  </w:style>
  <w:style w:type="paragraph" w:customStyle="1" w:styleId="DAB7F73559C842E6A2A39552366E8131">
    <w:name w:val="DAB7F73559C842E6A2A39552366E8131"/>
  </w:style>
  <w:style w:type="paragraph" w:customStyle="1" w:styleId="19F81F48DB524711BB314F3D14D40A03">
    <w:name w:val="19F81F48DB524711BB314F3D14D40A03"/>
  </w:style>
  <w:style w:type="paragraph" w:customStyle="1" w:styleId="E7282E97E6F24116B02811C8215BA1E8">
    <w:name w:val="E7282E97E6F24116B02811C8215BA1E8"/>
  </w:style>
  <w:style w:type="paragraph" w:customStyle="1" w:styleId="109FB634A4704A038115B1D5A90FFFD3">
    <w:name w:val="109FB634A4704A038115B1D5A90FFFD3"/>
  </w:style>
  <w:style w:type="paragraph" w:customStyle="1" w:styleId="981BD3F589254B4CAFF66013A2E22B93">
    <w:name w:val="981BD3F589254B4CAFF66013A2E22B93"/>
  </w:style>
  <w:style w:type="paragraph" w:customStyle="1" w:styleId="16BF86A638064C4187C28295F2321E4F">
    <w:name w:val="16BF86A638064C4187C28295F2321E4F"/>
  </w:style>
  <w:style w:type="paragraph" w:customStyle="1" w:styleId="F23A9B11E9464EE8BA069C534DB40918">
    <w:name w:val="F23A9B11E9464EE8BA069C534DB40918"/>
  </w:style>
  <w:style w:type="paragraph" w:customStyle="1" w:styleId="4A48F2D08CE044079869127DF33AF383">
    <w:name w:val="4A48F2D08CE044079869127DF33AF383"/>
  </w:style>
  <w:style w:type="paragraph" w:customStyle="1" w:styleId="B637B9DFC6384543B9DB28BB6F751851">
    <w:name w:val="B637B9DFC6384543B9DB28BB6F751851"/>
  </w:style>
  <w:style w:type="paragraph" w:customStyle="1" w:styleId="3D7F05AC06BB43D19E7BD8F9449C59F2">
    <w:name w:val="3D7F05AC06BB43D19E7BD8F9449C59F2"/>
  </w:style>
  <w:style w:type="paragraph" w:customStyle="1" w:styleId="CA1D65F2D8DA4EBC8638ECAB4A0E3ACD">
    <w:name w:val="CA1D65F2D8DA4EBC8638ECAB4A0E3ACD"/>
  </w:style>
  <w:style w:type="paragraph" w:customStyle="1" w:styleId="2236B323C1334AEB89B3231F59F1B116">
    <w:name w:val="2236B323C1334AEB89B3231F59F1B116"/>
  </w:style>
  <w:style w:type="paragraph" w:customStyle="1" w:styleId="EC571E5D0BD94CDA877C399568062875">
    <w:name w:val="EC571E5D0BD94CDA877C399568062875"/>
  </w:style>
  <w:style w:type="paragraph" w:customStyle="1" w:styleId="6371241C033E4405A35B166790B1BE04">
    <w:name w:val="6371241C033E4405A35B166790B1BE04"/>
  </w:style>
  <w:style w:type="paragraph" w:customStyle="1" w:styleId="87AE37285FBC4A93AE23E038EDFC6B23">
    <w:name w:val="87AE37285FBC4A93AE23E038EDFC6B23"/>
  </w:style>
  <w:style w:type="paragraph" w:customStyle="1" w:styleId="D20D53F3E2CC4B91AA5367DB1E80F4E6">
    <w:name w:val="D20D53F3E2CC4B91AA5367DB1E80F4E6"/>
  </w:style>
  <w:style w:type="paragraph" w:customStyle="1" w:styleId="6BCF593018F04686B110311B4E9FB152">
    <w:name w:val="6BCF593018F04686B110311B4E9FB152"/>
  </w:style>
  <w:style w:type="paragraph" w:customStyle="1" w:styleId="B2DA21795616426597829D3ECE39C69E">
    <w:name w:val="B2DA21795616426597829D3ECE39C69E"/>
  </w:style>
  <w:style w:type="paragraph" w:customStyle="1" w:styleId="CC7A043F16E24FFA926CA4600D920ABB">
    <w:name w:val="CC7A043F16E24FFA926CA4600D920ABB"/>
  </w:style>
  <w:style w:type="paragraph" w:customStyle="1" w:styleId="7578A7623FD74CDBB4B7BECD90487BF8">
    <w:name w:val="7578A7623FD74CDBB4B7BECD90487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 do list</Template>
  <TotalTime>450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C Falk</dc:creator>
  <cp:keywords/>
  <dc:description/>
  <cp:lastModifiedBy>Glen Falk</cp:lastModifiedBy>
  <cp:revision>3</cp:revision>
  <dcterms:created xsi:type="dcterms:W3CDTF">2018-02-12T12:53:00Z</dcterms:created>
  <dcterms:modified xsi:type="dcterms:W3CDTF">2018-02-17T15:16:00Z</dcterms:modified>
</cp:coreProperties>
</file>